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12051" w14:textId="339325F9" w:rsidR="004D36D7" w:rsidRPr="00FD4A68" w:rsidRDefault="005A7D0C" w:rsidP="00B47940">
      <w:pPr>
        <w:pStyle w:val="Title"/>
        <w:rPr>
          <w:rStyle w:val="LabTitleInstVersred"/>
          <w:b/>
          <w:color w:val="auto"/>
        </w:rPr>
      </w:pPr>
      <w:sdt>
        <w:sdtPr>
          <w:rPr>
            <w:b w:val="0"/>
            <w:color w:val="EE0000"/>
          </w:rPr>
          <w:alias w:val="Title"/>
          <w:tag w:val=""/>
          <w:id w:val="-487021785"/>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B6E06" w:rsidRPr="00CB6E06">
            <w:t xml:space="preserve">Lab </w:t>
          </w:r>
          <w:r w:rsidR="00CB6E06">
            <w:t>-</w:t>
          </w:r>
          <w:r w:rsidR="00CB6E06" w:rsidRPr="00CB6E06">
            <w:t xml:space="preserve"> Snort and Firewall Rules</w:t>
          </w:r>
        </w:sdtContent>
      </w:sdt>
    </w:p>
    <w:p w14:paraId="3842D97E" w14:textId="77777777" w:rsidR="00D778DF" w:rsidRPr="00E70096" w:rsidRDefault="00D778DF" w:rsidP="00D452F4">
      <w:pPr>
        <w:pStyle w:val="Heading1"/>
      </w:pPr>
      <w:r w:rsidRPr="00E70096">
        <w:t>Topology</w:t>
      </w:r>
    </w:p>
    <w:p w14:paraId="779E7C61" w14:textId="77777777" w:rsidR="00D778DF" w:rsidRDefault="00CB6E06" w:rsidP="00D778DF">
      <w:pPr>
        <w:pStyle w:val="Visual"/>
      </w:pPr>
      <w:r>
        <w:rPr>
          <w:noProof/>
        </w:rPr>
        <w:drawing>
          <wp:inline distT="0" distB="0" distL="0" distR="0" wp14:anchorId="56E34B4C" wp14:editId="68CC927A">
            <wp:extent cx="6400800" cy="3997953"/>
            <wp:effectExtent l="0" t="0" r="0" b="3175"/>
            <wp:docPr id="3"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AppData\Local\Microsoft\Windows\INetCache\Content.Word\mininet_extended_top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997953"/>
                    </a:xfrm>
                    <a:prstGeom prst="rect">
                      <a:avLst/>
                    </a:prstGeom>
                    <a:noFill/>
                    <a:ln>
                      <a:noFill/>
                    </a:ln>
                  </pic:spPr>
                </pic:pic>
              </a:graphicData>
            </a:graphic>
          </wp:inline>
        </w:drawing>
      </w:r>
    </w:p>
    <w:p w14:paraId="16168BA1" w14:textId="77777777" w:rsidR="00D778DF" w:rsidRPr="00E70096" w:rsidRDefault="00D778DF" w:rsidP="00D452F4">
      <w:pPr>
        <w:pStyle w:val="Heading1"/>
      </w:pPr>
      <w:r w:rsidRPr="00E70096">
        <w:t>Objectives</w:t>
      </w:r>
    </w:p>
    <w:p w14:paraId="79F752A9" w14:textId="77777777" w:rsidR="00CB6E06" w:rsidRPr="006E1756" w:rsidRDefault="00CB6E06" w:rsidP="00CB6E06">
      <w:pPr>
        <w:pStyle w:val="BodyTextL25Bold"/>
      </w:pPr>
      <w:r w:rsidRPr="006E1756">
        <w:t xml:space="preserve">Part 1: </w:t>
      </w:r>
      <w:r>
        <w:t>Preparing the Virtual Environment</w:t>
      </w:r>
    </w:p>
    <w:p w14:paraId="202B1FEC" w14:textId="77777777" w:rsidR="00CB6E06" w:rsidRDefault="00CB6E06" w:rsidP="00CB6E06">
      <w:pPr>
        <w:pStyle w:val="BodyTextL25Bold"/>
      </w:pPr>
      <w:r w:rsidRPr="006E1756">
        <w:t xml:space="preserve">Part 2: </w:t>
      </w:r>
      <w:r>
        <w:t>Firewall and IDS Logs</w:t>
      </w:r>
    </w:p>
    <w:p w14:paraId="31746465" w14:textId="77777777" w:rsidR="00CB6E06" w:rsidRPr="0047026E" w:rsidRDefault="00CB6E06" w:rsidP="00CB6E06">
      <w:pPr>
        <w:pStyle w:val="BodyTextL25Bold"/>
      </w:pPr>
      <w:r>
        <w:t>Part 3: Terminate and Clear Mininet Process</w:t>
      </w:r>
    </w:p>
    <w:p w14:paraId="593C515A" w14:textId="77777777" w:rsidR="00D778DF" w:rsidRDefault="00D778DF" w:rsidP="00D452F4">
      <w:pPr>
        <w:pStyle w:val="Heading1"/>
      </w:pPr>
      <w:r w:rsidRPr="00E70096">
        <w:t>Background / Scenario</w:t>
      </w:r>
    </w:p>
    <w:p w14:paraId="7A09E1A7" w14:textId="77777777" w:rsidR="00CB6E06" w:rsidRDefault="00CB6E06" w:rsidP="00CB6E06">
      <w:pPr>
        <w:pStyle w:val="BodyTextL25"/>
      </w:pPr>
      <w:r w:rsidRPr="00322BB3">
        <w:t xml:space="preserve">In a secure production network, network alerts are generated by various types of devices such as security appliances, firewalls, IPS devices, routers, switches, servers, and more. The problem is that not all alerts are created equally. For example, alerts generated by a server and alerts generated by a firewall will be different and vary in content and format. </w:t>
      </w:r>
    </w:p>
    <w:p w14:paraId="6822BC73" w14:textId="77777777" w:rsidR="00CB6E06" w:rsidRDefault="00CB6E06" w:rsidP="00CB6E06">
      <w:pPr>
        <w:pStyle w:val="BodyTextL25"/>
      </w:pPr>
      <w:r>
        <w:t>In this lab, to get familiar with firewall rules and IDS signatures.</w:t>
      </w:r>
    </w:p>
    <w:p w14:paraId="17A4807D" w14:textId="77777777" w:rsidR="00D778DF" w:rsidRPr="00E70096" w:rsidRDefault="00D778DF" w:rsidP="00D452F4">
      <w:pPr>
        <w:pStyle w:val="Heading1"/>
      </w:pPr>
      <w:r w:rsidRPr="00E70096">
        <w:t>Required Resources</w:t>
      </w:r>
    </w:p>
    <w:p w14:paraId="4E26D5C2" w14:textId="0D6ED3F8" w:rsidR="00CB6E06" w:rsidRDefault="00CB6E06" w:rsidP="00CB6E06">
      <w:pPr>
        <w:pStyle w:val="Bulletlevel1"/>
        <w:spacing w:before="60" w:after="60" w:line="276" w:lineRule="auto"/>
      </w:pPr>
      <w:r>
        <w:t xml:space="preserve">CyberOps Workstation </w:t>
      </w:r>
      <w:r w:rsidR="009C5118">
        <w:t>virtual machine</w:t>
      </w:r>
    </w:p>
    <w:p w14:paraId="42E35568" w14:textId="364B11D5" w:rsidR="00CB6E06" w:rsidRDefault="009C5118" w:rsidP="00CB6E06">
      <w:pPr>
        <w:pStyle w:val="Bulletlevel1"/>
        <w:spacing w:before="60" w:after="60" w:line="276" w:lineRule="auto"/>
      </w:pPr>
      <w:r>
        <w:t>I</w:t>
      </w:r>
      <w:r w:rsidR="00CB6E06">
        <w:t>nternet connection</w:t>
      </w:r>
    </w:p>
    <w:p w14:paraId="26506022" w14:textId="77777777" w:rsidR="00CB6E06" w:rsidRPr="005F6200" w:rsidRDefault="00CB6E06" w:rsidP="00CB6E06">
      <w:pPr>
        <w:pStyle w:val="BodyTextL25"/>
      </w:pPr>
      <w:r w:rsidRPr="000939C6">
        <w:rPr>
          <w:b/>
        </w:rPr>
        <w:lastRenderedPageBreak/>
        <w:t>Note</w:t>
      </w:r>
      <w:r w:rsidRPr="000939C6">
        <w:t>: In this lab, the CyberOps Workstation VM is a container for holding the Mininet environment shown in the Topology.</w:t>
      </w:r>
      <w:r>
        <w:t xml:space="preserve"> If a memory error is received in an attempt to run any command, quit out of the step, go to the VM settings, and increase the memory. The default is 1 GB; try 2GB.</w:t>
      </w:r>
    </w:p>
    <w:p w14:paraId="3EAC3050" w14:textId="3F703179" w:rsidR="00125806" w:rsidRDefault="00125806" w:rsidP="00CB6E06">
      <w:pPr>
        <w:pStyle w:val="Heading1"/>
      </w:pPr>
      <w:r>
        <w:t>Instructions</w:t>
      </w:r>
    </w:p>
    <w:p w14:paraId="68038932" w14:textId="77777777" w:rsidR="00CB6E06" w:rsidRDefault="00CB6E06" w:rsidP="00CB6E06">
      <w:pPr>
        <w:pStyle w:val="Heading2"/>
      </w:pPr>
      <w:r>
        <w:t>Preparing the Virtual Environment</w:t>
      </w:r>
    </w:p>
    <w:p w14:paraId="6AB3223F" w14:textId="77777777" w:rsidR="00CB6E06" w:rsidRPr="00322BB3" w:rsidRDefault="00CB6E06" w:rsidP="00CB6E06">
      <w:pPr>
        <w:pStyle w:val="SubStepAlpha"/>
        <w:rPr>
          <w:color w:val="000000" w:themeColor="text1"/>
        </w:rPr>
      </w:pPr>
      <w:r>
        <w:t xml:space="preserve">Launch </w:t>
      </w:r>
      <w:r w:rsidRPr="00322BB3">
        <w:rPr>
          <w:b/>
        </w:rPr>
        <w:t>Oracle VirtualBox</w:t>
      </w:r>
      <w:r>
        <w:t xml:space="preserve"> and c</w:t>
      </w:r>
      <w:r w:rsidRPr="00322BB3">
        <w:rPr>
          <w:color w:val="000000" w:themeColor="text1"/>
        </w:rPr>
        <w:t xml:space="preserve">hange the </w:t>
      </w:r>
      <w:r w:rsidRPr="00322BB3">
        <w:rPr>
          <w:b/>
          <w:color w:val="000000" w:themeColor="text1"/>
        </w:rPr>
        <w:t>CyberOps Workstation</w:t>
      </w:r>
      <w:r w:rsidRPr="00322BB3">
        <w:rPr>
          <w:color w:val="000000" w:themeColor="text1"/>
        </w:rPr>
        <w:t xml:space="preserve"> for Bridged mode, if necessary. Select </w:t>
      </w:r>
      <w:r w:rsidRPr="00322BB3">
        <w:rPr>
          <w:b/>
          <w:color w:val="000000" w:themeColor="text1"/>
        </w:rPr>
        <w:t>Machine &gt; Settings &gt; Network</w:t>
      </w:r>
      <w:r w:rsidRPr="00322BB3">
        <w:rPr>
          <w:color w:val="000000" w:themeColor="text1"/>
        </w:rPr>
        <w:t>. Under</w:t>
      </w:r>
      <w:r w:rsidRPr="00322BB3">
        <w:rPr>
          <w:b/>
          <w:color w:val="000000" w:themeColor="text1"/>
        </w:rPr>
        <w:t xml:space="preserve"> Attached To</w:t>
      </w:r>
      <w:r w:rsidRPr="00322BB3">
        <w:rPr>
          <w:color w:val="000000" w:themeColor="text1"/>
        </w:rPr>
        <w:t xml:space="preserve">, select </w:t>
      </w:r>
      <w:r w:rsidRPr="00322BB3">
        <w:rPr>
          <w:b/>
          <w:color w:val="000000" w:themeColor="text1"/>
        </w:rPr>
        <w:t xml:space="preserve">Bridged Adapter </w:t>
      </w:r>
      <w:r>
        <w:rPr>
          <w:color w:val="000000" w:themeColor="text1"/>
        </w:rPr>
        <w:t xml:space="preserve">(or if you are using WiFi with a proxy, you may need </w:t>
      </w:r>
      <w:r w:rsidRPr="005F6200">
        <w:rPr>
          <w:b/>
          <w:color w:val="000000" w:themeColor="text1"/>
        </w:rPr>
        <w:t>NAT adapter</w:t>
      </w:r>
      <w:r>
        <w:rPr>
          <w:color w:val="000000" w:themeColor="text1"/>
        </w:rPr>
        <w:t xml:space="preserve">) </w:t>
      </w:r>
      <w:r w:rsidRPr="00322BB3">
        <w:rPr>
          <w:color w:val="000000" w:themeColor="text1"/>
        </w:rPr>
        <w:t xml:space="preserve">and click </w:t>
      </w:r>
      <w:r w:rsidRPr="00322BB3">
        <w:rPr>
          <w:b/>
          <w:color w:val="000000" w:themeColor="text1"/>
        </w:rPr>
        <w:t>OK</w:t>
      </w:r>
      <w:r w:rsidRPr="00322BB3">
        <w:rPr>
          <w:color w:val="000000" w:themeColor="text1"/>
        </w:rPr>
        <w:t>.</w:t>
      </w:r>
    </w:p>
    <w:p w14:paraId="7535B7FB" w14:textId="77777777" w:rsidR="00CB6E06" w:rsidRPr="00A900CD" w:rsidRDefault="00CB6E06" w:rsidP="00CB6E06">
      <w:pPr>
        <w:pStyle w:val="SubStepAlpha"/>
        <w:rPr>
          <w:color w:val="000000" w:themeColor="text1"/>
        </w:rPr>
      </w:pPr>
      <w:r>
        <w:rPr>
          <w:color w:val="000000" w:themeColor="text1"/>
        </w:rPr>
        <w:t>Launch</w:t>
      </w:r>
      <w:r w:rsidRPr="00A900CD">
        <w:rPr>
          <w:color w:val="000000" w:themeColor="text1"/>
        </w:rPr>
        <w:t xml:space="preserve"> the </w:t>
      </w:r>
      <w:r w:rsidRPr="005231F6">
        <w:rPr>
          <w:b/>
          <w:color w:val="000000" w:themeColor="text1"/>
        </w:rPr>
        <w:t>CyberOps Workstation VM</w:t>
      </w:r>
      <w:r w:rsidRPr="00A900CD">
        <w:rPr>
          <w:color w:val="000000" w:themeColor="text1"/>
        </w:rPr>
        <w:t xml:space="preserve">, open a terminal and configure </w:t>
      </w:r>
      <w:r>
        <w:rPr>
          <w:color w:val="000000" w:themeColor="text1"/>
        </w:rPr>
        <w:t xml:space="preserve">its </w:t>
      </w:r>
      <w:r w:rsidRPr="00A900CD">
        <w:rPr>
          <w:color w:val="000000" w:themeColor="text1"/>
        </w:rPr>
        <w:t xml:space="preserve">network by executing the </w:t>
      </w:r>
      <w:r>
        <w:rPr>
          <w:b/>
          <w:color w:val="000000" w:themeColor="text1"/>
        </w:rPr>
        <w:t xml:space="preserve">configure_as_dhcp.sh </w:t>
      </w:r>
      <w:r>
        <w:rPr>
          <w:color w:val="000000" w:themeColor="text1"/>
        </w:rPr>
        <w:t>script</w:t>
      </w:r>
      <w:r w:rsidRPr="00AF6DD7">
        <w:rPr>
          <w:color w:val="000000" w:themeColor="text1"/>
        </w:rPr>
        <w:t>.</w:t>
      </w:r>
    </w:p>
    <w:p w14:paraId="28E00402" w14:textId="77777777" w:rsidR="00CB6E06" w:rsidRPr="00A900CD" w:rsidRDefault="00CB6E06" w:rsidP="00CB6E06">
      <w:pPr>
        <w:pStyle w:val="SubStepAlpha"/>
        <w:numPr>
          <w:ilvl w:val="0"/>
          <w:numId w:val="0"/>
        </w:numPr>
        <w:ind w:left="720"/>
        <w:rPr>
          <w:color w:val="000000" w:themeColor="text1"/>
        </w:rPr>
      </w:pPr>
      <w:r w:rsidRPr="00A900CD">
        <w:rPr>
          <w:color w:val="000000" w:themeColor="text1"/>
        </w:rPr>
        <w:t xml:space="preserve">Because the script requires super-user privileges, provide the password for the user </w:t>
      </w:r>
      <w:r w:rsidRPr="00A900CD">
        <w:rPr>
          <w:b/>
          <w:color w:val="000000" w:themeColor="text1"/>
        </w:rPr>
        <w:t>analyst</w:t>
      </w:r>
      <w:r w:rsidRPr="00A900CD">
        <w:rPr>
          <w:color w:val="000000" w:themeColor="text1"/>
        </w:rPr>
        <w:t>.</w:t>
      </w:r>
    </w:p>
    <w:p w14:paraId="350682E4" w14:textId="77777777" w:rsidR="00CB6E06" w:rsidRPr="00C8638D" w:rsidRDefault="00CB6E06" w:rsidP="00CB6E06">
      <w:pPr>
        <w:pStyle w:val="CMD"/>
        <w:rPr>
          <w:b/>
        </w:rPr>
      </w:pPr>
      <w:r w:rsidRPr="00C8638D">
        <w:t>[analyst@secOps ~]$</w:t>
      </w:r>
      <w:r w:rsidRPr="00665964">
        <w:t xml:space="preserve"> </w:t>
      </w:r>
      <w:r w:rsidRPr="00C8638D">
        <w:rPr>
          <w:b/>
        </w:rPr>
        <w:t xml:space="preserve">sudo </w:t>
      </w:r>
      <w:r>
        <w:rPr>
          <w:b/>
        </w:rPr>
        <w:t>.</w:t>
      </w:r>
      <w:r w:rsidRPr="00C8638D">
        <w:rPr>
          <w:b/>
        </w:rPr>
        <w:t>/lab.support.files/scripts/configure_as_dhcp.sh</w:t>
      </w:r>
    </w:p>
    <w:p w14:paraId="55D82737" w14:textId="77777777" w:rsidR="00CB6E06" w:rsidRPr="00A900CD" w:rsidRDefault="00CB6E06" w:rsidP="00CB6E06">
      <w:pPr>
        <w:pStyle w:val="CMDOutput"/>
        <w:rPr>
          <w:color w:val="000000" w:themeColor="text1"/>
        </w:rPr>
      </w:pPr>
      <w:r w:rsidRPr="00A900CD">
        <w:rPr>
          <w:color w:val="000000" w:themeColor="text1"/>
        </w:rPr>
        <w:t>[sudo] password for analyst:</w:t>
      </w:r>
    </w:p>
    <w:p w14:paraId="60654045" w14:textId="77777777" w:rsidR="00CB6E06" w:rsidRDefault="00CB6E06" w:rsidP="00CB6E06">
      <w:pPr>
        <w:pStyle w:val="CMDOutput"/>
        <w:rPr>
          <w:color w:val="000000" w:themeColor="text1"/>
        </w:rPr>
      </w:pPr>
      <w:r w:rsidRPr="00C8638D">
        <w:rPr>
          <w:color w:val="000000" w:themeColor="text1"/>
        </w:rPr>
        <w:t>[analyst@secOps ~]$</w:t>
      </w:r>
    </w:p>
    <w:p w14:paraId="275F885C" w14:textId="77777777" w:rsidR="00CB6E06" w:rsidRDefault="00CB6E06" w:rsidP="00CB6E06">
      <w:pPr>
        <w:pStyle w:val="SubStepAlpha"/>
      </w:pPr>
      <w:r>
        <w:t xml:space="preserve">Use the </w:t>
      </w:r>
      <w:r w:rsidRPr="0052398A">
        <w:rPr>
          <w:b/>
        </w:rPr>
        <w:t xml:space="preserve">ifconfig </w:t>
      </w:r>
      <w:r>
        <w:t xml:space="preserve">command to verify </w:t>
      </w:r>
      <w:r w:rsidRPr="0052398A">
        <w:rPr>
          <w:b/>
        </w:rPr>
        <w:t>CyberOps Workstation VM</w:t>
      </w:r>
      <w:r>
        <w:t xml:space="preserve"> now has an IP address on your local network. You can also test connectivity to a public webserver by pinging www.cisco.com. Use </w:t>
      </w:r>
      <w:r w:rsidRPr="00BD38E2">
        <w:rPr>
          <w:b/>
        </w:rPr>
        <w:t>Ctrl+C</w:t>
      </w:r>
      <w:r>
        <w:t xml:space="preserve"> to stop the pings.</w:t>
      </w:r>
    </w:p>
    <w:p w14:paraId="16FEFD7A" w14:textId="77777777" w:rsidR="00CB6E06" w:rsidRDefault="00CB6E06" w:rsidP="00CB6E06">
      <w:pPr>
        <w:pStyle w:val="CMD"/>
      </w:pPr>
      <w:r>
        <w:t xml:space="preserve">[analyst@secOps ~]$ </w:t>
      </w:r>
      <w:r w:rsidRPr="0052398A">
        <w:rPr>
          <w:b/>
        </w:rPr>
        <w:t>ping www.cisco.com</w:t>
      </w:r>
    </w:p>
    <w:p w14:paraId="4F4EF2CF" w14:textId="77777777" w:rsidR="00CB6E06" w:rsidRDefault="00CB6E06" w:rsidP="00CB6E06">
      <w:pPr>
        <w:pStyle w:val="CMD"/>
      </w:pPr>
      <w:r>
        <w:t>PING e2867.dsca.akamaiedge.net (23.204.15.199) 56(84) bytes of data.</w:t>
      </w:r>
    </w:p>
    <w:p w14:paraId="22C5BF99" w14:textId="77777777" w:rsidR="00CB6E06" w:rsidRDefault="00CB6E06" w:rsidP="00CB6E06">
      <w:pPr>
        <w:pStyle w:val="CMD"/>
      </w:pPr>
      <w:r>
        <w:t>64 bytes from a23-204-15-199.deploy.static.akamaitechnologies.com (23.204.15.199): icmp_seq=1 ttl=54 time=28.4 ms</w:t>
      </w:r>
    </w:p>
    <w:p w14:paraId="1754269A" w14:textId="77777777" w:rsidR="00CB6E06" w:rsidRDefault="00CB6E06" w:rsidP="00CB6E06">
      <w:pPr>
        <w:pStyle w:val="CMD"/>
      </w:pPr>
      <w:r>
        <w:t>64 bytes from a23-204-15-199.deploy.static.akamaitechnologies.com (23.204.15.199): icmp_seq=2 ttl=54 time=35.5 ms</w:t>
      </w:r>
    </w:p>
    <w:p w14:paraId="1259A981" w14:textId="77777777" w:rsidR="00CB6E06" w:rsidRDefault="00CB6E06" w:rsidP="00CB6E06">
      <w:pPr>
        <w:pStyle w:val="CMD"/>
      </w:pPr>
      <w:r>
        <w:t>^C</w:t>
      </w:r>
    </w:p>
    <w:p w14:paraId="14C87F40" w14:textId="77777777" w:rsidR="00CB6E06" w:rsidRDefault="00CB6E06" w:rsidP="00CB6E06">
      <w:pPr>
        <w:pStyle w:val="CMD"/>
      </w:pPr>
      <w:r>
        <w:t>--- e2867.dsca.akamaiedge.net ping statistics ---</w:t>
      </w:r>
    </w:p>
    <w:p w14:paraId="6AC6755E" w14:textId="77777777" w:rsidR="00CB6E06" w:rsidRDefault="00CB6E06" w:rsidP="00CB6E06">
      <w:pPr>
        <w:pStyle w:val="CMD"/>
      </w:pPr>
      <w:r>
        <w:t>2 packets transmitted, 2 received, 0% packet loss, time 1002ms</w:t>
      </w:r>
    </w:p>
    <w:p w14:paraId="5A917D0D" w14:textId="77777777" w:rsidR="00CB6E06" w:rsidRPr="006B299C" w:rsidRDefault="00CB6E06" w:rsidP="00CB6E06">
      <w:pPr>
        <w:pStyle w:val="CMD"/>
      </w:pPr>
      <w:r>
        <w:t>rtt min/avg/max/mdev = 28.446/32.020/35.595/3.578 ms</w:t>
      </w:r>
    </w:p>
    <w:p w14:paraId="1A7736C3" w14:textId="77777777" w:rsidR="00CB6E06" w:rsidRPr="00164274" w:rsidRDefault="00CB6E06" w:rsidP="00CB6E06">
      <w:pPr>
        <w:pStyle w:val="Heading2"/>
      </w:pPr>
      <w:r>
        <w:t>Firewall and IDS Logs</w:t>
      </w:r>
    </w:p>
    <w:p w14:paraId="6A7CA4EA" w14:textId="77777777" w:rsidR="00CB6E06" w:rsidRDefault="00CB6E06" w:rsidP="00CB6E06">
      <w:pPr>
        <w:pStyle w:val="BodyTextL25"/>
      </w:pPr>
      <w:r>
        <w:t xml:space="preserve">Firewalls and Intrusion Detection Systems (IDS) are often deployed to partially automate the traffic monitoring task. </w:t>
      </w:r>
      <w:r w:rsidRPr="00322BB3">
        <w:t>Both firewalls and IDSs match incoming traff</w:t>
      </w:r>
      <w:r>
        <w:t>ic against administrative rules. Firewalls usually compare the packet header against a rule set while IDSs often use the packet payload for rule set comparison. Because firewalls and IDSs apply the pre-defined rules to different portions of the IP packet, IDS and firewall rules have different structures.</w:t>
      </w:r>
    </w:p>
    <w:p w14:paraId="4ACF8930" w14:textId="77777777" w:rsidR="00CB6E06" w:rsidRDefault="00CB6E06" w:rsidP="00CB6E06">
      <w:pPr>
        <w:pStyle w:val="BodyTextL25"/>
      </w:pPr>
      <w:r>
        <w:t>While there is a difference in rule structure, some similarities between the components of the rules remain. For example, both firewall and IDS rules contain matching components and action components. Actions are taken after a match is found.</w:t>
      </w:r>
    </w:p>
    <w:p w14:paraId="16CECAA9" w14:textId="77777777" w:rsidR="00CB6E06" w:rsidRDefault="00CB6E06" w:rsidP="00CB6E06">
      <w:pPr>
        <w:pStyle w:val="Bulletlevel1"/>
        <w:spacing w:before="60" w:after="60" w:line="276" w:lineRule="auto"/>
      </w:pPr>
      <w:r w:rsidRPr="00C8638D">
        <w:rPr>
          <w:b/>
        </w:rPr>
        <w:t>Matching component</w:t>
      </w:r>
      <w:r>
        <w:t xml:space="preserve"> - specifies the packet elements of interest, such as: packet source; the packet destination; transport layer protocols and ports; and data included in the packet payload.</w:t>
      </w:r>
    </w:p>
    <w:p w14:paraId="16416F2B" w14:textId="77777777" w:rsidR="00CB6E06" w:rsidRDefault="00CB6E06" w:rsidP="00CB6E06">
      <w:pPr>
        <w:pStyle w:val="Bulletlevel1"/>
        <w:spacing w:before="60" w:after="60" w:line="276" w:lineRule="auto"/>
      </w:pPr>
      <w:r w:rsidRPr="00C8638D">
        <w:rPr>
          <w:b/>
        </w:rPr>
        <w:t>Action component</w:t>
      </w:r>
      <w:r>
        <w:t xml:space="preserve"> - specifies what should be done with that packet that matches a component, such as: accept and forward the packet; drop the packet; or send the packet to a secondary rule set for further inspection. </w:t>
      </w:r>
    </w:p>
    <w:p w14:paraId="675279D1" w14:textId="77777777" w:rsidR="00CB6E06" w:rsidRDefault="00CB6E06" w:rsidP="00CB6E06">
      <w:pPr>
        <w:pStyle w:val="BodyTextL25"/>
      </w:pPr>
      <w:r w:rsidRPr="00322BB3">
        <w:t xml:space="preserve">A common firewall design is to drop packets by default while manually specifying what traffic should be allowed. Known as dropping-by-default, this design has the advantage protecting the network from unknown protocols and attacks. As part of this design, it is common to log the events of dropped packets since these </w:t>
      </w:r>
      <w:r w:rsidRPr="00322BB3">
        <w:lastRenderedPageBreak/>
        <w:t>are packets that were not explicitly allowed and therefore, infringe on the organization’s policies. Such events should be recorded for future analysis.</w:t>
      </w:r>
    </w:p>
    <w:p w14:paraId="621845C7" w14:textId="77777777" w:rsidR="00CB6E06" w:rsidRPr="00665964" w:rsidRDefault="00CB6E06" w:rsidP="00CB6E06">
      <w:pPr>
        <w:pStyle w:val="Heading3"/>
      </w:pPr>
      <w:r w:rsidRPr="00665964">
        <w:t>Real-Time IDS Log Monitoring</w:t>
      </w:r>
    </w:p>
    <w:p w14:paraId="5839D0FD" w14:textId="77777777" w:rsidR="00CB6E06" w:rsidRDefault="00CB6E06" w:rsidP="00CB6E06">
      <w:pPr>
        <w:pStyle w:val="SubStepAlpha"/>
      </w:pPr>
      <w:r>
        <w:t xml:space="preserve">From the </w:t>
      </w:r>
      <w:r w:rsidRPr="005231F6">
        <w:rPr>
          <w:b/>
        </w:rPr>
        <w:t>CyberOps Workstation VM</w:t>
      </w:r>
      <w:r>
        <w:t xml:space="preserve">, run the script to start </w:t>
      </w:r>
      <w:r w:rsidRPr="00EF237C">
        <w:rPr>
          <w:b/>
        </w:rPr>
        <w:t>mininet</w:t>
      </w:r>
      <w:r>
        <w:t>.</w:t>
      </w:r>
    </w:p>
    <w:p w14:paraId="3D1350C1" w14:textId="77777777" w:rsidR="00CB6E06" w:rsidRPr="00C8638D" w:rsidRDefault="00CB6E06" w:rsidP="00CB6E06">
      <w:pPr>
        <w:pStyle w:val="CMD"/>
      </w:pPr>
      <w:r w:rsidRPr="00C8638D">
        <w:t>[analyst@secOps ~]$</w:t>
      </w:r>
      <w:r w:rsidRPr="009C35C4">
        <w:t xml:space="preserve"> </w:t>
      </w:r>
      <w:r w:rsidRPr="00AF6DD7">
        <w:rPr>
          <w:b/>
        </w:rPr>
        <w:t xml:space="preserve">sudo </w:t>
      </w:r>
      <w:r>
        <w:rPr>
          <w:b/>
        </w:rPr>
        <w:t>.</w:t>
      </w:r>
      <w:r w:rsidRPr="00AF6DD7">
        <w:rPr>
          <w:b/>
        </w:rPr>
        <w:t>/lab.support.files/scripts/cyberops_extended_topo</w:t>
      </w:r>
      <w:r>
        <w:rPr>
          <w:b/>
        </w:rPr>
        <w:t>_no_fw</w:t>
      </w:r>
      <w:r w:rsidRPr="00AF6DD7">
        <w:rPr>
          <w:b/>
        </w:rPr>
        <w:t>.py</w:t>
      </w:r>
    </w:p>
    <w:p w14:paraId="290DC399" w14:textId="77777777" w:rsidR="00CB6E06" w:rsidRPr="009C35C4" w:rsidRDefault="00CB6E06" w:rsidP="00CB6E06">
      <w:pPr>
        <w:pStyle w:val="CMDOutput"/>
      </w:pPr>
      <w:r w:rsidRPr="009C35C4">
        <w:t xml:space="preserve">[sudo] password for analyst: </w:t>
      </w:r>
    </w:p>
    <w:p w14:paraId="10158300" w14:textId="77777777" w:rsidR="00CB6E06" w:rsidRPr="009C35C4" w:rsidRDefault="00CB6E06" w:rsidP="00CB6E06">
      <w:pPr>
        <w:pStyle w:val="CMDOutput"/>
      </w:pPr>
      <w:r w:rsidRPr="009C35C4">
        <w:t>*** Adding controller</w:t>
      </w:r>
    </w:p>
    <w:p w14:paraId="244F563E" w14:textId="77777777" w:rsidR="00CB6E06" w:rsidRPr="00665964" w:rsidRDefault="00CB6E06" w:rsidP="00CB6E06">
      <w:pPr>
        <w:pStyle w:val="CMDOutput"/>
      </w:pPr>
      <w:r w:rsidRPr="00665964">
        <w:t>*** Add switches</w:t>
      </w:r>
    </w:p>
    <w:p w14:paraId="12AC47B1" w14:textId="77777777" w:rsidR="00CB6E06" w:rsidRPr="00665964" w:rsidRDefault="00CB6E06" w:rsidP="00CB6E06">
      <w:pPr>
        <w:pStyle w:val="CMDOutput"/>
      </w:pPr>
      <w:r w:rsidRPr="00665964">
        <w:t>*** Add hosts</w:t>
      </w:r>
    </w:p>
    <w:p w14:paraId="7647097E" w14:textId="77777777" w:rsidR="00CB6E06" w:rsidRPr="00665964" w:rsidRDefault="00CB6E06" w:rsidP="00CB6E06">
      <w:pPr>
        <w:pStyle w:val="CMDOutput"/>
      </w:pPr>
      <w:r w:rsidRPr="00665964">
        <w:t>*** Add links</w:t>
      </w:r>
    </w:p>
    <w:p w14:paraId="1E442FD2" w14:textId="77777777" w:rsidR="00CB6E06" w:rsidRPr="00665964" w:rsidRDefault="00CB6E06" w:rsidP="00CB6E06">
      <w:pPr>
        <w:pStyle w:val="CMDOutput"/>
        <w:rPr>
          <w:lang w:val="pt-BR"/>
        </w:rPr>
      </w:pPr>
      <w:r w:rsidRPr="00665964">
        <w:rPr>
          <w:lang w:val="pt-BR"/>
        </w:rPr>
        <w:t>*** Starting network</w:t>
      </w:r>
    </w:p>
    <w:p w14:paraId="38EB474F" w14:textId="77777777" w:rsidR="00CB6E06" w:rsidRPr="00665964" w:rsidRDefault="00CB6E06" w:rsidP="00CB6E06">
      <w:pPr>
        <w:pStyle w:val="CMDOutput"/>
        <w:rPr>
          <w:lang w:val="pt-BR"/>
        </w:rPr>
      </w:pPr>
      <w:r w:rsidRPr="00665964">
        <w:rPr>
          <w:lang w:val="pt-BR"/>
        </w:rPr>
        <w:t>*** Configuring hosts</w:t>
      </w:r>
    </w:p>
    <w:p w14:paraId="351B6822" w14:textId="77777777" w:rsidR="00CB6E06" w:rsidRPr="00665964" w:rsidRDefault="00CB6E06" w:rsidP="00CB6E06">
      <w:pPr>
        <w:pStyle w:val="CMDOutput"/>
        <w:rPr>
          <w:lang w:val="pt-BR"/>
        </w:rPr>
      </w:pPr>
      <w:r w:rsidRPr="00C80B2F">
        <w:rPr>
          <w:lang w:val="pt-BR"/>
        </w:rPr>
        <w:t xml:space="preserve">R1 R4 H1 H2 H3 H4 H5 H6 H7 H8 H9 H10 H11 </w:t>
      </w:r>
    </w:p>
    <w:p w14:paraId="7776B04C" w14:textId="77777777" w:rsidR="00CB6E06" w:rsidRPr="00665964" w:rsidRDefault="00CB6E06" w:rsidP="00CB6E06">
      <w:pPr>
        <w:pStyle w:val="CMDOutput"/>
      </w:pPr>
      <w:r w:rsidRPr="00665964">
        <w:t>*** Starting controllers</w:t>
      </w:r>
    </w:p>
    <w:p w14:paraId="1F564C8C" w14:textId="77777777" w:rsidR="00CB6E06" w:rsidRPr="00665964" w:rsidRDefault="00CB6E06" w:rsidP="00CB6E06">
      <w:pPr>
        <w:pStyle w:val="CMDOutput"/>
      </w:pPr>
      <w:r w:rsidRPr="00665964">
        <w:t>*** Starting switches</w:t>
      </w:r>
    </w:p>
    <w:p w14:paraId="4CC350EE" w14:textId="77777777" w:rsidR="00CB6E06" w:rsidRPr="00665964" w:rsidRDefault="00CB6E06" w:rsidP="00CB6E06">
      <w:pPr>
        <w:pStyle w:val="CMDOutput"/>
      </w:pPr>
      <w:r w:rsidRPr="00665964">
        <w:t>*** Add routes</w:t>
      </w:r>
    </w:p>
    <w:p w14:paraId="7C048B88" w14:textId="77777777" w:rsidR="00CB6E06" w:rsidRPr="00665964" w:rsidRDefault="00CB6E06" w:rsidP="00CB6E06">
      <w:pPr>
        <w:pStyle w:val="CMDOutput"/>
      </w:pPr>
      <w:r w:rsidRPr="00665964">
        <w:t>*** Post configure switches and hosts</w:t>
      </w:r>
    </w:p>
    <w:p w14:paraId="5569CEC6" w14:textId="77777777" w:rsidR="00CB6E06" w:rsidRPr="00665964" w:rsidRDefault="00CB6E06" w:rsidP="00CB6E06">
      <w:pPr>
        <w:pStyle w:val="CMDOutput"/>
      </w:pPr>
      <w:r w:rsidRPr="00665964">
        <w:t>*** Starting CLI:</w:t>
      </w:r>
    </w:p>
    <w:p w14:paraId="572E7132" w14:textId="77777777" w:rsidR="00CB6E06" w:rsidRPr="00C8638D" w:rsidRDefault="00CB6E06" w:rsidP="00CB6E06">
      <w:pPr>
        <w:pStyle w:val="CMDOutput"/>
      </w:pPr>
      <w:r w:rsidRPr="00C8638D">
        <w:t>mininet&gt;</w:t>
      </w:r>
    </w:p>
    <w:p w14:paraId="2BB98141" w14:textId="77777777" w:rsidR="00CB6E06" w:rsidRDefault="00CB6E06" w:rsidP="00CB6E06">
      <w:pPr>
        <w:pStyle w:val="SubStepAlpha"/>
        <w:numPr>
          <w:ilvl w:val="0"/>
          <w:numId w:val="0"/>
        </w:numPr>
        <w:ind w:left="720"/>
      </w:pPr>
      <w:r>
        <w:t xml:space="preserve">The </w:t>
      </w:r>
      <w:r w:rsidRPr="00AD3467">
        <w:rPr>
          <w:b/>
        </w:rPr>
        <w:t>mininet</w:t>
      </w:r>
      <w:r>
        <w:t xml:space="preserve"> prompt should be displayed, indicating </w:t>
      </w:r>
      <w:r w:rsidRPr="00AD3467">
        <w:rPr>
          <w:b/>
        </w:rPr>
        <w:t>mininet</w:t>
      </w:r>
      <w:r>
        <w:t xml:space="preserve"> is ready for commands.</w:t>
      </w:r>
    </w:p>
    <w:p w14:paraId="06A05848" w14:textId="77777777" w:rsidR="00CB6E06" w:rsidRDefault="00CB6E06" w:rsidP="00CB6E06">
      <w:pPr>
        <w:pStyle w:val="SubStepAlpha"/>
      </w:pPr>
      <w:r>
        <w:t xml:space="preserve">From the </w:t>
      </w:r>
      <w:r w:rsidRPr="00AF620C">
        <w:rPr>
          <w:b/>
        </w:rPr>
        <w:t>mininet</w:t>
      </w:r>
      <w:r>
        <w:t xml:space="preserve"> prompt, open a shell on </w:t>
      </w:r>
      <w:r w:rsidRPr="00C447C1">
        <w:rPr>
          <w:b/>
        </w:rPr>
        <w:t>R1</w:t>
      </w:r>
      <w:r>
        <w:t xml:space="preserve"> using the command below:</w:t>
      </w:r>
    </w:p>
    <w:p w14:paraId="50678870" w14:textId="77777777" w:rsidR="00CB6E06" w:rsidRPr="00C8638D" w:rsidRDefault="00CB6E06" w:rsidP="00CB6E06">
      <w:pPr>
        <w:pStyle w:val="CMD"/>
      </w:pPr>
      <w:r w:rsidRPr="00C8638D">
        <w:t>mininet&gt;</w:t>
      </w:r>
      <w:r w:rsidRPr="009C35C4">
        <w:t xml:space="preserve"> </w:t>
      </w:r>
      <w:r w:rsidRPr="00AF6DD7">
        <w:rPr>
          <w:b/>
        </w:rPr>
        <w:t>xterm R1</w:t>
      </w:r>
    </w:p>
    <w:p w14:paraId="2EEA1910" w14:textId="77777777" w:rsidR="00CB6E06" w:rsidRPr="00C8638D" w:rsidRDefault="00CB6E06" w:rsidP="00CB6E06">
      <w:pPr>
        <w:pStyle w:val="CMD"/>
        <w:spacing w:after="0"/>
      </w:pPr>
      <w:r w:rsidRPr="00C8638D">
        <w:t>mininet&gt;</w:t>
      </w:r>
    </w:p>
    <w:p w14:paraId="367E8397" w14:textId="77777777" w:rsidR="00CB6E06" w:rsidRDefault="00CB6E06" w:rsidP="00CB6E06">
      <w:pPr>
        <w:pStyle w:val="Heading4"/>
      </w:pPr>
      <w:r>
        <w:t>Question:</w:t>
      </w:r>
    </w:p>
    <w:p w14:paraId="65D055A0" w14:textId="59233393" w:rsidR="00CB6E06" w:rsidRDefault="00CB6E06" w:rsidP="00CB6E06">
      <w:pPr>
        <w:pStyle w:val="BodyTextL50"/>
        <w:spacing w:before="0"/>
      </w:pPr>
      <w:r>
        <w:t xml:space="preserve">The </w:t>
      </w:r>
      <w:r>
        <w:rPr>
          <w:b/>
        </w:rPr>
        <w:t>R1</w:t>
      </w:r>
      <w:r>
        <w:t xml:space="preserve"> shell opens in a terminal window with black text and white background. What user is logged into that shell? What is the indicator of this?</w:t>
      </w:r>
    </w:p>
    <w:p w14:paraId="1A12AF94" w14:textId="7ABAB0A6" w:rsidR="00CB6E06" w:rsidRDefault="00CB6E06" w:rsidP="00CB6E06">
      <w:pPr>
        <w:pStyle w:val="AnswerLineL50"/>
      </w:pPr>
      <w:r>
        <w:t>Type your answers here.</w:t>
      </w:r>
    </w:p>
    <w:p w14:paraId="78038BD5" w14:textId="77777777" w:rsidR="00CB6E06" w:rsidRPr="009C35C4" w:rsidRDefault="00CB6E06" w:rsidP="00CB6E06">
      <w:pPr>
        <w:pStyle w:val="SubStepAlpha"/>
      </w:pPr>
      <w:r w:rsidRPr="009C35C4">
        <w:t xml:space="preserve">From </w:t>
      </w:r>
      <w:r w:rsidRPr="009C35C4">
        <w:rPr>
          <w:b/>
        </w:rPr>
        <w:t>R1</w:t>
      </w:r>
      <w:r w:rsidRPr="009C35C4">
        <w:t>’s shell, start</w:t>
      </w:r>
      <w:r>
        <w:t xml:space="preserve"> the</w:t>
      </w:r>
      <w:r w:rsidRPr="009C35C4">
        <w:t xml:space="preserve"> Linux-based IDS</w:t>
      </w:r>
      <w:r>
        <w:t>, Snort</w:t>
      </w:r>
      <w:r w:rsidRPr="009C35C4">
        <w:t>.</w:t>
      </w:r>
    </w:p>
    <w:p w14:paraId="3B185D65" w14:textId="77777777" w:rsidR="00CB6E06" w:rsidRPr="009C35C4" w:rsidRDefault="00CB6E06" w:rsidP="00CB6E06">
      <w:pPr>
        <w:pStyle w:val="CMD"/>
      </w:pPr>
      <w:r w:rsidRPr="00C8638D">
        <w:t>[root@secOps analyst]#</w:t>
      </w:r>
      <w:r w:rsidRPr="009C35C4">
        <w:t xml:space="preserve"> </w:t>
      </w:r>
      <w:r w:rsidRPr="00CB6E06">
        <w:rPr>
          <w:b/>
          <w:bCs/>
        </w:rPr>
        <w:t>.</w:t>
      </w:r>
      <w:r w:rsidRPr="00CB6E06">
        <w:rPr>
          <w:rStyle w:val="CMDChar"/>
          <w:b/>
          <w:bCs/>
        </w:rPr>
        <w:t>/lab.support.files/scripts/start_snort.sh</w:t>
      </w:r>
      <w:r w:rsidRPr="009C35C4">
        <w:t xml:space="preserve"> </w:t>
      </w:r>
    </w:p>
    <w:p w14:paraId="30C3BEA3" w14:textId="77777777" w:rsidR="00CB6E06" w:rsidRPr="0042593E" w:rsidRDefault="00CB6E06" w:rsidP="00CB6E06">
      <w:pPr>
        <w:pStyle w:val="CMDOutput"/>
      </w:pPr>
      <w:r w:rsidRPr="0042593E">
        <w:t>Running in IDS mode</w:t>
      </w:r>
    </w:p>
    <w:p w14:paraId="60754FF9" w14:textId="77777777" w:rsidR="00CB6E06" w:rsidRPr="0042593E" w:rsidRDefault="00CB6E06" w:rsidP="00CB6E06">
      <w:pPr>
        <w:pStyle w:val="CMDOutput"/>
      </w:pPr>
      <w:r w:rsidRPr="0042593E">
        <w:t>--== Initializing Snort ==--</w:t>
      </w:r>
    </w:p>
    <w:p w14:paraId="0F89FEB8" w14:textId="77777777" w:rsidR="00CB6E06" w:rsidRPr="0042593E" w:rsidRDefault="00CB6E06" w:rsidP="00CB6E06">
      <w:pPr>
        <w:pStyle w:val="CMDOutput"/>
      </w:pPr>
      <w:r w:rsidRPr="0042593E">
        <w:t>Initializing Output Plugins!</w:t>
      </w:r>
    </w:p>
    <w:p w14:paraId="3BFD849A" w14:textId="77777777" w:rsidR="00CB6E06" w:rsidRPr="0042593E" w:rsidRDefault="00CB6E06" w:rsidP="00CB6E06">
      <w:pPr>
        <w:pStyle w:val="CMDOutput"/>
      </w:pPr>
      <w:r w:rsidRPr="0042593E">
        <w:t>Initializing Preprocessors!</w:t>
      </w:r>
    </w:p>
    <w:p w14:paraId="07D4E4C9" w14:textId="77777777" w:rsidR="00CB6E06" w:rsidRPr="0042593E" w:rsidRDefault="00CB6E06" w:rsidP="00CB6E06">
      <w:pPr>
        <w:pStyle w:val="CMDOutput"/>
      </w:pPr>
      <w:r w:rsidRPr="0042593E">
        <w:t>Initializing Plug-ins!</w:t>
      </w:r>
    </w:p>
    <w:p w14:paraId="0D59A886" w14:textId="77777777" w:rsidR="00CB6E06" w:rsidRDefault="00CB6E06" w:rsidP="00CB6E06">
      <w:pPr>
        <w:pStyle w:val="CMDOutput"/>
      </w:pPr>
      <w:r w:rsidRPr="0042593E">
        <w:t>Parsing Rules file "/etc/snort/snort.conf"</w:t>
      </w:r>
    </w:p>
    <w:p w14:paraId="43A2C451" w14:textId="77777777" w:rsidR="00CB6E06" w:rsidRDefault="00CB6E06" w:rsidP="00CB6E06">
      <w:pPr>
        <w:pStyle w:val="CMDOutput"/>
      </w:pPr>
      <w:r>
        <w:t>&lt;output omitted&gt;</w:t>
      </w:r>
    </w:p>
    <w:p w14:paraId="565234A3" w14:textId="355FA93F" w:rsidR="00CB6E06" w:rsidRPr="00B51975" w:rsidRDefault="00CB6E06" w:rsidP="00CB6E06">
      <w:pPr>
        <w:pStyle w:val="BodyTextL50"/>
      </w:pPr>
      <w:r>
        <w:rPr>
          <w:b/>
        </w:rPr>
        <w:t>Note:</w:t>
      </w:r>
      <w:r>
        <w:t xml:space="preserve"> You will not see a prompt as Snort is now running in this window. If for any reason, Snort stops running and the </w:t>
      </w:r>
      <w:r w:rsidRPr="00B51975">
        <w:rPr>
          <w:b/>
        </w:rPr>
        <w:t xml:space="preserve">[root@secOps analysts]# </w:t>
      </w:r>
      <w:r>
        <w:t>prompt is displayed, rerun the script to launch Snort. Snort must be running to capture alerts later in the lab.</w:t>
      </w:r>
    </w:p>
    <w:p w14:paraId="2ABA298F" w14:textId="77777777" w:rsidR="00CB6E06" w:rsidRDefault="00CB6E06" w:rsidP="00CB6E06">
      <w:pPr>
        <w:pStyle w:val="SubStepAlpha"/>
      </w:pPr>
      <w:r>
        <w:t xml:space="preserve">From the </w:t>
      </w:r>
      <w:r w:rsidRPr="009421AE">
        <w:rPr>
          <w:b/>
        </w:rPr>
        <w:t>CyberOps Workstation VM</w:t>
      </w:r>
      <w:r>
        <w:t xml:space="preserve"> </w:t>
      </w:r>
      <w:r w:rsidRPr="00B12DFC">
        <w:rPr>
          <w:b/>
        </w:rPr>
        <w:t>mininet</w:t>
      </w:r>
      <w:r>
        <w:t xml:space="preserve"> prompt, open shells for hosts </w:t>
      </w:r>
      <w:r w:rsidRPr="00545D02">
        <w:rPr>
          <w:b/>
        </w:rPr>
        <w:t>H5</w:t>
      </w:r>
      <w:r>
        <w:t xml:space="preserve"> and </w:t>
      </w:r>
      <w:r>
        <w:rPr>
          <w:b/>
        </w:rPr>
        <w:t>H10</w:t>
      </w:r>
      <w:r>
        <w:t>.</w:t>
      </w:r>
    </w:p>
    <w:p w14:paraId="42D90C58" w14:textId="77777777" w:rsidR="00CB6E06" w:rsidRPr="009C35C4" w:rsidRDefault="00CB6E06" w:rsidP="00CB6E06">
      <w:pPr>
        <w:pStyle w:val="CMD"/>
        <w:rPr>
          <w:lang w:val="pt-BR"/>
        </w:rPr>
      </w:pPr>
      <w:r w:rsidRPr="00C8638D">
        <w:rPr>
          <w:lang w:val="pt-BR"/>
        </w:rPr>
        <w:t>mininet&gt;</w:t>
      </w:r>
      <w:r w:rsidRPr="009C35C4">
        <w:rPr>
          <w:lang w:val="pt-BR"/>
        </w:rPr>
        <w:t xml:space="preserve"> </w:t>
      </w:r>
      <w:r w:rsidRPr="00C8638D">
        <w:rPr>
          <w:b/>
          <w:lang w:val="pt-BR"/>
        </w:rPr>
        <w:t>xterm H5</w:t>
      </w:r>
    </w:p>
    <w:p w14:paraId="1BBB6B0E" w14:textId="77777777" w:rsidR="00CB6E06" w:rsidRPr="00C8638D" w:rsidRDefault="00CB6E06" w:rsidP="00CB6E06">
      <w:pPr>
        <w:pStyle w:val="CMD"/>
        <w:rPr>
          <w:b/>
          <w:lang w:val="pt-BR"/>
        </w:rPr>
      </w:pPr>
      <w:r w:rsidRPr="00C8638D">
        <w:rPr>
          <w:lang w:val="pt-BR"/>
        </w:rPr>
        <w:t>mininet&gt;</w:t>
      </w:r>
      <w:r w:rsidRPr="009C35C4">
        <w:rPr>
          <w:lang w:val="pt-BR"/>
        </w:rPr>
        <w:t xml:space="preserve"> </w:t>
      </w:r>
      <w:r w:rsidRPr="00C8638D">
        <w:rPr>
          <w:b/>
          <w:lang w:val="pt-BR"/>
        </w:rPr>
        <w:t>xterm H10</w:t>
      </w:r>
    </w:p>
    <w:p w14:paraId="0006BED3" w14:textId="77777777" w:rsidR="00CB6E06" w:rsidRPr="00C8638D" w:rsidRDefault="00CB6E06" w:rsidP="00CB6E06">
      <w:pPr>
        <w:pStyle w:val="CMD"/>
      </w:pPr>
      <w:r w:rsidRPr="00C8638D">
        <w:t>mininet&gt;</w:t>
      </w:r>
    </w:p>
    <w:p w14:paraId="1DD343C0" w14:textId="77777777" w:rsidR="00CB6E06" w:rsidRDefault="00CB6E06" w:rsidP="00CB6E06">
      <w:pPr>
        <w:pStyle w:val="SubStepAlpha"/>
      </w:pPr>
      <w:r w:rsidRPr="00545D02">
        <w:rPr>
          <w:b/>
        </w:rPr>
        <w:lastRenderedPageBreak/>
        <w:t>H10</w:t>
      </w:r>
      <w:r>
        <w:t xml:space="preserve"> will simulate a server on the Internet that is hosting malware. On </w:t>
      </w:r>
      <w:r w:rsidRPr="009A2A63">
        <w:rPr>
          <w:b/>
        </w:rPr>
        <w:t>H10</w:t>
      </w:r>
      <w:r>
        <w:t xml:space="preserve">, run the </w:t>
      </w:r>
      <w:r>
        <w:rPr>
          <w:b/>
        </w:rPr>
        <w:t xml:space="preserve">mal_server_start.sh </w:t>
      </w:r>
      <w:r>
        <w:t>script to start the server.</w:t>
      </w:r>
    </w:p>
    <w:p w14:paraId="4CDADED6" w14:textId="77777777" w:rsidR="00CB6E06" w:rsidRPr="00C8638D" w:rsidRDefault="00CB6E06" w:rsidP="00CB6E06">
      <w:pPr>
        <w:pStyle w:val="CMD"/>
        <w:rPr>
          <w:b/>
        </w:rPr>
      </w:pPr>
      <w:r w:rsidRPr="00C8638D">
        <w:t>[root@secOps analyst]#</w:t>
      </w:r>
      <w:r>
        <w:t xml:space="preserve"> .</w:t>
      </w:r>
      <w:r w:rsidRPr="00C8638D">
        <w:rPr>
          <w:b/>
        </w:rPr>
        <w:t>/lab.support.files/scripts/mal_server_start.sh</w:t>
      </w:r>
    </w:p>
    <w:p w14:paraId="03A3A72A" w14:textId="77777777" w:rsidR="00CB6E06" w:rsidRDefault="00CB6E06" w:rsidP="00CB6E06">
      <w:pPr>
        <w:pStyle w:val="CMD"/>
      </w:pPr>
      <w:r w:rsidRPr="00274420">
        <w:t>[root@secOps analyst]#</w:t>
      </w:r>
    </w:p>
    <w:p w14:paraId="3850AD8E" w14:textId="77777777" w:rsidR="00CB6E06" w:rsidRPr="009C35C4" w:rsidRDefault="00CB6E06" w:rsidP="00CB6E06">
      <w:pPr>
        <w:pStyle w:val="SubStepAlpha"/>
      </w:pPr>
      <w:r>
        <w:t xml:space="preserve">On </w:t>
      </w:r>
      <w:r w:rsidRPr="00C8638D">
        <w:rPr>
          <w:b/>
        </w:rPr>
        <w:t>H10</w:t>
      </w:r>
      <w:r>
        <w:t>, u</w:t>
      </w:r>
      <w:r w:rsidRPr="009C35C4">
        <w:t xml:space="preserve">se </w:t>
      </w:r>
      <w:r w:rsidRPr="00C8638D">
        <w:rPr>
          <w:b/>
        </w:rPr>
        <w:t>netstat</w:t>
      </w:r>
      <w:r w:rsidRPr="009C35C4">
        <w:t xml:space="preserve"> </w:t>
      </w:r>
      <w:r>
        <w:t xml:space="preserve">with the </w:t>
      </w:r>
      <w:r w:rsidRPr="00C8638D">
        <w:rPr>
          <w:b/>
        </w:rPr>
        <w:t>-tunpa</w:t>
      </w:r>
      <w:r>
        <w:t xml:space="preserve"> options </w:t>
      </w:r>
      <w:r w:rsidRPr="009C35C4">
        <w:t xml:space="preserve">to verify that the web server is running. When used as shown below, </w:t>
      </w:r>
      <w:r w:rsidRPr="009A2A63">
        <w:rPr>
          <w:b/>
        </w:rPr>
        <w:t>netstat</w:t>
      </w:r>
      <w:r w:rsidRPr="009C35C4">
        <w:t xml:space="preserve"> lists all ports currently assigned to services:</w:t>
      </w:r>
    </w:p>
    <w:p w14:paraId="0A1EFC60" w14:textId="77777777" w:rsidR="00CB6E06" w:rsidRPr="00C8638D" w:rsidRDefault="00CB6E06" w:rsidP="00CB6E06">
      <w:pPr>
        <w:pStyle w:val="CMD"/>
        <w:rPr>
          <w:b/>
        </w:rPr>
      </w:pPr>
      <w:r w:rsidRPr="00274420">
        <w:t>[root@secOps analyst]#</w:t>
      </w:r>
      <w:r>
        <w:t xml:space="preserve"> </w:t>
      </w:r>
      <w:r w:rsidRPr="00C8638D">
        <w:rPr>
          <w:b/>
        </w:rPr>
        <w:t>netstat -tunpa</w:t>
      </w:r>
    </w:p>
    <w:p w14:paraId="61C4B5E8" w14:textId="77777777" w:rsidR="00CB6E06" w:rsidRDefault="00CB6E06" w:rsidP="00CB6E06">
      <w:pPr>
        <w:pStyle w:val="CMDOutput"/>
      </w:pPr>
      <w:r>
        <w:t>Active Internet connections (servers and established)</w:t>
      </w:r>
    </w:p>
    <w:p w14:paraId="5283669D" w14:textId="77777777" w:rsidR="00CB6E06" w:rsidRDefault="00CB6E06" w:rsidP="00CB6E06">
      <w:pPr>
        <w:pStyle w:val="CMDOutput"/>
      </w:pPr>
      <w:r>
        <w:t xml:space="preserve">Proto Recv-Q Send-Q Local Address           Foreign Address         State       PID/Program name    </w:t>
      </w:r>
    </w:p>
    <w:p w14:paraId="16046D01" w14:textId="77777777" w:rsidR="00CB6E06" w:rsidRDefault="00CB6E06" w:rsidP="00CB6E06">
      <w:pPr>
        <w:pStyle w:val="CMDOutput"/>
      </w:pPr>
      <w:r w:rsidRPr="00587036">
        <w:rPr>
          <w:highlight w:val="yellow"/>
        </w:rPr>
        <w:t>tcp</w:t>
      </w:r>
      <w:r>
        <w:t xml:space="preserve">        0      0 0.0.0.0:</w:t>
      </w:r>
      <w:r w:rsidRPr="00587036">
        <w:rPr>
          <w:highlight w:val="yellow"/>
        </w:rPr>
        <w:t>6666</w:t>
      </w:r>
      <w:r>
        <w:t xml:space="preserve">            0.0.0.0:*               </w:t>
      </w:r>
      <w:r w:rsidRPr="00587036">
        <w:rPr>
          <w:highlight w:val="yellow"/>
        </w:rPr>
        <w:t>LISTEN</w:t>
      </w:r>
      <w:r>
        <w:t xml:space="preserve">      1839/</w:t>
      </w:r>
      <w:r w:rsidRPr="00587036">
        <w:rPr>
          <w:highlight w:val="yellow"/>
        </w:rPr>
        <w:t>nginx</w:t>
      </w:r>
      <w:r>
        <w:t xml:space="preserve">: master  </w:t>
      </w:r>
    </w:p>
    <w:p w14:paraId="42D67C48" w14:textId="77777777" w:rsidR="00CB6E06" w:rsidRDefault="00CB6E06" w:rsidP="00CB6E06">
      <w:pPr>
        <w:pStyle w:val="CMD"/>
      </w:pPr>
      <w:r>
        <w:t>[root@secOps analyst]#</w:t>
      </w:r>
    </w:p>
    <w:p w14:paraId="396AA37C" w14:textId="77777777" w:rsidR="00CB6E06" w:rsidRDefault="00CB6E06" w:rsidP="00CB6E06">
      <w:pPr>
        <w:pStyle w:val="SubStepAlpha"/>
        <w:numPr>
          <w:ilvl w:val="0"/>
          <w:numId w:val="0"/>
        </w:numPr>
        <w:ind w:left="720"/>
      </w:pPr>
      <w:r>
        <w:t xml:space="preserve">As seen by the output above, the lightweight webserver </w:t>
      </w:r>
      <w:r w:rsidRPr="00274420">
        <w:rPr>
          <w:b/>
        </w:rPr>
        <w:t>nginx</w:t>
      </w:r>
      <w:r>
        <w:rPr>
          <w:b/>
        </w:rPr>
        <w:t xml:space="preserve"> </w:t>
      </w:r>
      <w:r>
        <w:t>is running and listening to connections on port TCP 6666.</w:t>
      </w:r>
    </w:p>
    <w:p w14:paraId="08D9EB5A" w14:textId="53CC6C0D" w:rsidR="00CB6E06" w:rsidRDefault="00CB6E06" w:rsidP="004E2F9C">
      <w:pPr>
        <w:pStyle w:val="SubStepAlpha"/>
      </w:pPr>
      <w:r>
        <w:t xml:space="preserve">In the </w:t>
      </w:r>
      <w:r w:rsidRPr="004E2F9C">
        <w:rPr>
          <w:b/>
        </w:rPr>
        <w:t>R1</w:t>
      </w:r>
      <w:r>
        <w:t xml:space="preserve"> terminal window, an instance of Snort is running. To enter more commands on </w:t>
      </w:r>
      <w:r w:rsidRPr="004E2F9C">
        <w:rPr>
          <w:b/>
        </w:rPr>
        <w:t>R1</w:t>
      </w:r>
      <w:r>
        <w:t xml:space="preserve">, open another </w:t>
      </w:r>
      <w:r w:rsidRPr="004E2F9C">
        <w:rPr>
          <w:b/>
        </w:rPr>
        <w:t>R1</w:t>
      </w:r>
      <w:r>
        <w:t xml:space="preserve"> terminal by entering the </w:t>
      </w:r>
      <w:r w:rsidRPr="004E2F9C">
        <w:rPr>
          <w:b/>
        </w:rPr>
        <w:t>xterm R1</w:t>
      </w:r>
      <w:r>
        <w:t xml:space="preserve"> again in the </w:t>
      </w:r>
      <w:r w:rsidRPr="004E2F9C">
        <w:rPr>
          <w:b/>
        </w:rPr>
        <w:t xml:space="preserve">CyberOps Workstation VM </w:t>
      </w:r>
      <w:r>
        <w:t>terminal window</w:t>
      </w:r>
      <w:r w:rsidR="004E2F9C">
        <w:t>.</w:t>
      </w:r>
      <w:r>
        <w:t xml:space="preserve"> You may also want to arrange the terminal windows so that you can see and interact with each device.</w:t>
      </w:r>
    </w:p>
    <w:p w14:paraId="2B2691B8" w14:textId="240DF874" w:rsidR="00CB6E06" w:rsidRPr="003E40EA" w:rsidRDefault="00CB6E06" w:rsidP="00CB6E06">
      <w:pPr>
        <w:pStyle w:val="SubStepAlpha"/>
      </w:pPr>
      <w:r w:rsidRPr="003E40EA">
        <w:t xml:space="preserve">In the </w:t>
      </w:r>
      <w:r>
        <w:t xml:space="preserve">new </w:t>
      </w:r>
      <w:r>
        <w:rPr>
          <w:b/>
        </w:rPr>
        <w:t>R1</w:t>
      </w:r>
      <w:r>
        <w:t xml:space="preserve"> terminal</w:t>
      </w:r>
      <w:r w:rsidRPr="003E40EA">
        <w:t xml:space="preserve"> tab, run the </w:t>
      </w:r>
      <w:r w:rsidRPr="00C8638D">
        <w:rPr>
          <w:b/>
        </w:rPr>
        <w:t>tail</w:t>
      </w:r>
      <w:r w:rsidRPr="003E40EA">
        <w:t xml:space="preserve"> command </w:t>
      </w:r>
      <w:r>
        <w:t xml:space="preserve">with the </w:t>
      </w:r>
      <w:r w:rsidRPr="00C8638D">
        <w:rPr>
          <w:b/>
        </w:rPr>
        <w:t>-f</w:t>
      </w:r>
      <w:r>
        <w:t xml:space="preserve"> option </w:t>
      </w:r>
      <w:r w:rsidRPr="003E40EA">
        <w:t xml:space="preserve">to monitor the </w:t>
      </w:r>
      <w:r w:rsidRPr="00C8638D">
        <w:rPr>
          <w:b/>
        </w:rPr>
        <w:t>/var/log/snort/alert</w:t>
      </w:r>
      <w:r w:rsidRPr="003E40EA">
        <w:t xml:space="preserve"> file in real-time. This file is where snort is configured to record alerts.</w:t>
      </w:r>
    </w:p>
    <w:p w14:paraId="01B11843" w14:textId="77777777" w:rsidR="00CB6E06" w:rsidRPr="006B299C" w:rsidRDefault="00CB6E06" w:rsidP="00CB6E06">
      <w:pPr>
        <w:pStyle w:val="CMD"/>
      </w:pPr>
      <w:r w:rsidRPr="00C8638D">
        <w:t>[</w:t>
      </w:r>
      <w:r>
        <w:t>root@sec0ps analyst]#</w:t>
      </w:r>
      <w:r w:rsidRPr="006B299C">
        <w:t xml:space="preserve"> </w:t>
      </w:r>
      <w:r>
        <w:rPr>
          <w:b/>
        </w:rPr>
        <w:t>tail -</w:t>
      </w:r>
      <w:r w:rsidRPr="00C8638D">
        <w:rPr>
          <w:b/>
        </w:rPr>
        <w:t>f /var/log/snort/alert</w:t>
      </w:r>
    </w:p>
    <w:p w14:paraId="01FC82B5" w14:textId="77777777" w:rsidR="00CB6E06" w:rsidRPr="00C8638D" w:rsidRDefault="00CB6E06" w:rsidP="00CB6E06">
      <w:pPr>
        <w:pStyle w:val="BodyTextL50"/>
      </w:pPr>
      <w:r>
        <w:t>Because</w:t>
      </w:r>
      <w:r w:rsidRPr="0025694C">
        <w:t xml:space="preserve"> no alerts were yet recorded, the log should be empty. </w:t>
      </w:r>
      <w:r>
        <w:t>However, i</w:t>
      </w:r>
      <w:r w:rsidRPr="00C8638D">
        <w:t xml:space="preserve">f </w:t>
      </w:r>
      <w:r>
        <w:t>you have</w:t>
      </w:r>
      <w:r w:rsidRPr="00C8638D">
        <w:t xml:space="preserve"> run this lab before, old alert entries may be shown.</w:t>
      </w:r>
      <w:r>
        <w:t xml:space="preserve"> In either case, y</w:t>
      </w:r>
      <w:r w:rsidRPr="0025694C">
        <w:t>ou will not receive a prompt after typing this command.</w:t>
      </w:r>
      <w:r>
        <w:t xml:space="preserve"> This window will display alerts as they happen.</w:t>
      </w:r>
    </w:p>
    <w:p w14:paraId="4F2F0E5B" w14:textId="77777777" w:rsidR="00CB6E06" w:rsidRPr="00050898" w:rsidRDefault="00CB6E06" w:rsidP="00CB6E06">
      <w:pPr>
        <w:pStyle w:val="SubStepAlpha"/>
      </w:pPr>
      <w:r w:rsidRPr="00050898">
        <w:t xml:space="preserve">From </w:t>
      </w:r>
      <w:r w:rsidRPr="00AF6DD7">
        <w:rPr>
          <w:b/>
        </w:rPr>
        <w:t>H5</w:t>
      </w:r>
      <w:r w:rsidRPr="00050898">
        <w:t xml:space="preserve">, use the </w:t>
      </w:r>
      <w:r w:rsidRPr="00C8638D">
        <w:rPr>
          <w:b/>
        </w:rPr>
        <w:t>wget</w:t>
      </w:r>
      <w:r w:rsidRPr="00C8638D">
        <w:t xml:space="preserve"> </w:t>
      </w:r>
      <w:r w:rsidRPr="00050898">
        <w:t xml:space="preserve">command to download a file named </w:t>
      </w:r>
      <w:r w:rsidRPr="00C8638D">
        <w:rPr>
          <w:b/>
        </w:rPr>
        <w:t>W32.Nimda.Amm.exe</w:t>
      </w:r>
      <w:r w:rsidRPr="00050898">
        <w:t xml:space="preserve">. Designed to download content via HTTP, </w:t>
      </w:r>
      <w:r w:rsidRPr="00C8638D">
        <w:rPr>
          <w:b/>
        </w:rPr>
        <w:t>wget</w:t>
      </w:r>
      <w:r w:rsidRPr="00050898">
        <w:t xml:space="preserve"> is a great tool for downloading files from web servers directly from the command line.</w:t>
      </w:r>
    </w:p>
    <w:p w14:paraId="5B46972A" w14:textId="77777777" w:rsidR="00CB6E06" w:rsidRPr="00C8638D" w:rsidRDefault="00CB6E06" w:rsidP="00CB6E06">
      <w:pPr>
        <w:pStyle w:val="CMD"/>
        <w:rPr>
          <w:b/>
        </w:rPr>
      </w:pPr>
      <w:r w:rsidRPr="00C8638D">
        <w:t xml:space="preserve">[root@secOps analyst]# </w:t>
      </w:r>
      <w:r w:rsidRPr="00C8638D">
        <w:rPr>
          <w:b/>
        </w:rPr>
        <w:t>wget 209.165.202.133:6666/W32.Nimda.Amm.exe</w:t>
      </w:r>
    </w:p>
    <w:p w14:paraId="3E21FDD9" w14:textId="77777777" w:rsidR="00CB6E06" w:rsidRPr="00902D2F" w:rsidRDefault="00CB6E06" w:rsidP="00CB6E06">
      <w:pPr>
        <w:pStyle w:val="CMDOutput"/>
      </w:pPr>
      <w:r w:rsidRPr="00902D2F">
        <w:t>--2017-04-28 17:00:04--  http://209.165.202.133:6666/W32.Nimda.Amm.exe</w:t>
      </w:r>
    </w:p>
    <w:p w14:paraId="391454A2" w14:textId="77777777" w:rsidR="00CB6E06" w:rsidRPr="00902D2F" w:rsidRDefault="00CB6E06" w:rsidP="00CB6E06">
      <w:pPr>
        <w:pStyle w:val="CMDOutput"/>
      </w:pPr>
      <w:r w:rsidRPr="00902D2F">
        <w:t>Connecting to 209.165.202.133:6666... connected.</w:t>
      </w:r>
    </w:p>
    <w:p w14:paraId="5BFFACC8" w14:textId="77777777" w:rsidR="00CB6E06" w:rsidRPr="00902D2F" w:rsidRDefault="00CB6E06" w:rsidP="00CB6E06">
      <w:pPr>
        <w:pStyle w:val="CMDOutput"/>
      </w:pPr>
      <w:r w:rsidRPr="00902D2F">
        <w:t>HTTP request sent, awaiting response... 200 OK</w:t>
      </w:r>
    </w:p>
    <w:p w14:paraId="7A945E01" w14:textId="77777777" w:rsidR="00CB6E06" w:rsidRPr="00902D2F" w:rsidRDefault="00CB6E06" w:rsidP="00CB6E06">
      <w:pPr>
        <w:pStyle w:val="CMDOutput"/>
      </w:pPr>
      <w:r w:rsidRPr="00902D2F">
        <w:t>Length: 345088 (337K) [application/octet-stream]</w:t>
      </w:r>
    </w:p>
    <w:p w14:paraId="28E7350A" w14:textId="77777777" w:rsidR="00CB6E06" w:rsidRPr="00902D2F" w:rsidRDefault="00CB6E06" w:rsidP="00CB6E06">
      <w:pPr>
        <w:pStyle w:val="CMDOutput"/>
      </w:pPr>
      <w:r w:rsidRPr="00902D2F">
        <w:t>Saving to: 'W32.Nimda.Amm.exe'</w:t>
      </w:r>
    </w:p>
    <w:p w14:paraId="48EA9108" w14:textId="77777777" w:rsidR="00CB6E06" w:rsidRPr="00902D2F" w:rsidRDefault="00CB6E06" w:rsidP="00CB6E06">
      <w:pPr>
        <w:pStyle w:val="CMDOutput"/>
      </w:pPr>
    </w:p>
    <w:p w14:paraId="69CAB5EC" w14:textId="77777777" w:rsidR="00CB6E06" w:rsidRPr="00902D2F" w:rsidRDefault="00CB6E06" w:rsidP="00CB6E06">
      <w:pPr>
        <w:pStyle w:val="CMDOutput"/>
      </w:pPr>
      <w:r w:rsidRPr="00902D2F">
        <w:t xml:space="preserve">W32.Nimda.Amm.exe           100%[==========================================&gt;] 337.00K  --.-KB/s    in 0.02s   </w:t>
      </w:r>
    </w:p>
    <w:p w14:paraId="20B20CA8" w14:textId="77777777" w:rsidR="00CB6E06" w:rsidRPr="00902D2F" w:rsidRDefault="00CB6E06" w:rsidP="00CB6E06">
      <w:pPr>
        <w:pStyle w:val="CMDOutput"/>
      </w:pPr>
    </w:p>
    <w:p w14:paraId="699C4E6A" w14:textId="77777777" w:rsidR="00CB6E06" w:rsidRPr="00902D2F" w:rsidRDefault="00CB6E06" w:rsidP="00CB6E06">
      <w:pPr>
        <w:pStyle w:val="CMDOutput"/>
      </w:pPr>
      <w:r w:rsidRPr="00902D2F">
        <w:t>2017-04-28 17:00:04 (16.4 MB/s) - 'W32.Nimda.Amm.exe' saved [345088/345088]</w:t>
      </w:r>
    </w:p>
    <w:p w14:paraId="2C7919FE" w14:textId="77777777" w:rsidR="00CB6E06" w:rsidRPr="00902D2F" w:rsidRDefault="00CB6E06" w:rsidP="00CB6E06">
      <w:pPr>
        <w:pStyle w:val="CMDOutput"/>
      </w:pPr>
    </w:p>
    <w:p w14:paraId="3CE6E4D0" w14:textId="77777777" w:rsidR="00CB6E06" w:rsidRPr="004F369D" w:rsidRDefault="00CB6E06" w:rsidP="00CB6E06">
      <w:pPr>
        <w:pStyle w:val="CMD"/>
        <w:spacing w:after="0"/>
      </w:pPr>
      <w:r w:rsidRPr="004F369D">
        <w:t>[root@secOps analyst]#</w:t>
      </w:r>
    </w:p>
    <w:p w14:paraId="17711E81" w14:textId="77777777" w:rsidR="00CB6E06" w:rsidRDefault="00CB6E06" w:rsidP="00CB6E06">
      <w:pPr>
        <w:pStyle w:val="Heading4"/>
      </w:pPr>
      <w:r>
        <w:t>Question:</w:t>
      </w:r>
    </w:p>
    <w:p w14:paraId="00E4DA9B" w14:textId="6FAB3DDC" w:rsidR="00CB6E06" w:rsidRDefault="00CB6E06" w:rsidP="00CB6E06">
      <w:pPr>
        <w:pStyle w:val="SubStepAlpha"/>
        <w:numPr>
          <w:ilvl w:val="0"/>
          <w:numId w:val="0"/>
        </w:numPr>
        <w:spacing w:before="0"/>
        <w:ind w:left="720"/>
      </w:pPr>
      <w:r>
        <w:t>What port is used when communicating with the malware web server? What is the indicator?</w:t>
      </w:r>
    </w:p>
    <w:p w14:paraId="1943E800" w14:textId="69FB9D5F" w:rsidR="00CB6E06" w:rsidRDefault="00CB6E06" w:rsidP="00CB6E06">
      <w:pPr>
        <w:pStyle w:val="AnswerLineL50"/>
      </w:pPr>
      <w:r>
        <w:t>Type your answers here.</w:t>
      </w:r>
    </w:p>
    <w:p w14:paraId="5ECEFC27" w14:textId="0045F131" w:rsidR="00CB6E06" w:rsidRDefault="00CB6E06" w:rsidP="00CB6E06">
      <w:pPr>
        <w:pStyle w:val="BodyTextL50"/>
        <w:tabs>
          <w:tab w:val="right" w:leader="underscore" w:pos="9360"/>
        </w:tabs>
      </w:pPr>
      <w:r>
        <w:t>Was the file completely downloaded?</w:t>
      </w:r>
    </w:p>
    <w:p w14:paraId="16428326" w14:textId="63EE77DD" w:rsidR="00CB6E06" w:rsidRDefault="00CB6E06" w:rsidP="009F3BE0">
      <w:pPr>
        <w:pStyle w:val="AnswerLineL50"/>
        <w:spacing w:after="120"/>
      </w:pPr>
      <w:r>
        <w:t>Type your answers here.</w:t>
      </w:r>
    </w:p>
    <w:p w14:paraId="0DD05244" w14:textId="77777777" w:rsidR="00CB6E06" w:rsidRDefault="00CB6E06" w:rsidP="00CB6E06">
      <w:pPr>
        <w:pStyle w:val="BodyTextL50"/>
        <w:tabs>
          <w:tab w:val="right" w:leader="underscore" w:pos="9360"/>
        </w:tabs>
      </w:pPr>
      <w:r>
        <w:t>Did the IDS generate any alerts related to the file download?</w:t>
      </w:r>
    </w:p>
    <w:p w14:paraId="2E7EB38C" w14:textId="2DE47B2F" w:rsidR="00CB6E06" w:rsidRDefault="00CB6E06" w:rsidP="009F3BE0">
      <w:pPr>
        <w:pStyle w:val="AnswerLineL50"/>
        <w:spacing w:after="120"/>
      </w:pPr>
      <w:r>
        <w:lastRenderedPageBreak/>
        <w:t>Type your answers here.</w:t>
      </w:r>
    </w:p>
    <w:p w14:paraId="633AE4CC" w14:textId="77777777" w:rsidR="00CB6E06" w:rsidRDefault="00CB6E06" w:rsidP="00CB6E06">
      <w:pPr>
        <w:pStyle w:val="SubStepAlpha"/>
      </w:pPr>
      <w:r>
        <w:t xml:space="preserve">As the malicious file was transiting </w:t>
      </w:r>
      <w:r w:rsidRPr="008A561B">
        <w:rPr>
          <w:b/>
        </w:rPr>
        <w:t>R1</w:t>
      </w:r>
      <w:r>
        <w:t xml:space="preserve">, the IDS, Snort, was able to inspect its payload. The payload matched at least one of the signatures configured in Snort and triggered an alert on the second </w:t>
      </w:r>
      <w:r w:rsidRPr="008A561B">
        <w:rPr>
          <w:b/>
        </w:rPr>
        <w:t>R1</w:t>
      </w:r>
      <w:r>
        <w:t xml:space="preserve"> terminal window (the tab where </w:t>
      </w:r>
      <w:r>
        <w:rPr>
          <w:b/>
        </w:rPr>
        <w:t>tail -</w:t>
      </w:r>
      <w:r w:rsidRPr="00AF6DD7">
        <w:rPr>
          <w:b/>
        </w:rPr>
        <w:t>f</w:t>
      </w:r>
      <w:r>
        <w:t xml:space="preserve"> is running). The alert entry is show below. Your timestamp will be different:</w:t>
      </w:r>
    </w:p>
    <w:p w14:paraId="65685214" w14:textId="77777777" w:rsidR="00CB6E06" w:rsidRDefault="00CB6E06" w:rsidP="00CB6E06">
      <w:pPr>
        <w:pStyle w:val="CMDOutput"/>
        <w:spacing w:after="0"/>
      </w:pPr>
      <w:r>
        <w:t>04/28-17:00:04.092153  [**] [1:1000003:0] Malicious Server Hit! [**] [Priority: 0] {TCP} 209.165.200.235:34484 -&gt; 209.165.202.133:6666</w:t>
      </w:r>
    </w:p>
    <w:p w14:paraId="673E71E3" w14:textId="61A40527" w:rsidR="00CB6E06" w:rsidRDefault="00CB6E06" w:rsidP="00CB6E06">
      <w:pPr>
        <w:pStyle w:val="Heading4"/>
      </w:pPr>
      <w:r>
        <w:t>Questions:</w:t>
      </w:r>
    </w:p>
    <w:p w14:paraId="6E21BFA6" w14:textId="1EA6274D" w:rsidR="00CB6E06" w:rsidRDefault="00CB6E06" w:rsidP="00CB6E06">
      <w:pPr>
        <w:pStyle w:val="SubStepAlpha"/>
        <w:numPr>
          <w:ilvl w:val="0"/>
          <w:numId w:val="0"/>
        </w:numPr>
        <w:spacing w:before="0"/>
        <w:ind w:left="720"/>
      </w:pPr>
      <w:r>
        <w:t>Based on the alert shown above, what was the source and destination IPv4 addresses used in the transaction?</w:t>
      </w:r>
    </w:p>
    <w:p w14:paraId="7A99247D" w14:textId="152F2DB0" w:rsidR="00CB6E06" w:rsidRDefault="00CB6E06" w:rsidP="00CB6E06">
      <w:pPr>
        <w:pStyle w:val="AnswerLineL50"/>
      </w:pPr>
      <w:r>
        <w:t>Type your answers here.</w:t>
      </w:r>
    </w:p>
    <w:p w14:paraId="56F1465E" w14:textId="77777777" w:rsidR="00CB6E06" w:rsidRDefault="00CB6E06" w:rsidP="00CB6E06">
      <w:pPr>
        <w:pStyle w:val="SubStepAlpha"/>
        <w:numPr>
          <w:ilvl w:val="0"/>
          <w:numId w:val="0"/>
        </w:numPr>
        <w:ind w:left="720"/>
      </w:pPr>
      <w:r>
        <w:t>Based on the alert shown above, what was the source and destination ports used in the transaction?</w:t>
      </w:r>
    </w:p>
    <w:p w14:paraId="13B88BE2" w14:textId="3A711D64" w:rsidR="00CB6E06" w:rsidRDefault="00CB6E06" w:rsidP="00CB6E06">
      <w:pPr>
        <w:pStyle w:val="AnswerLineL50"/>
      </w:pPr>
      <w:r>
        <w:t>Type your answers here.</w:t>
      </w:r>
    </w:p>
    <w:p w14:paraId="56CC9BC5" w14:textId="77777777" w:rsidR="00CB6E06" w:rsidRDefault="00CB6E06" w:rsidP="00CB6E06">
      <w:pPr>
        <w:pStyle w:val="SubStepAlpha"/>
        <w:numPr>
          <w:ilvl w:val="0"/>
          <w:numId w:val="0"/>
        </w:numPr>
        <w:ind w:left="720"/>
      </w:pPr>
      <w:r>
        <w:t>Based on the alert shown above, when did the download take place?</w:t>
      </w:r>
    </w:p>
    <w:p w14:paraId="20742D8A" w14:textId="1B5F2A43" w:rsidR="00CB6E06" w:rsidRDefault="00CB6E06" w:rsidP="00CB6E06">
      <w:pPr>
        <w:pStyle w:val="AnswerLineL50"/>
      </w:pPr>
      <w:r>
        <w:t>Type your answers here.</w:t>
      </w:r>
    </w:p>
    <w:p w14:paraId="4081FFAC" w14:textId="77777777" w:rsidR="00CB6E06" w:rsidRDefault="00CB6E06" w:rsidP="00CB6E06">
      <w:pPr>
        <w:pStyle w:val="SubStepAlpha"/>
        <w:numPr>
          <w:ilvl w:val="0"/>
          <w:numId w:val="0"/>
        </w:numPr>
        <w:ind w:left="720"/>
      </w:pPr>
      <w:r>
        <w:t>Based on the alert shown above, what was the message recorded by the IDS signature?</w:t>
      </w:r>
    </w:p>
    <w:p w14:paraId="12D9C87A" w14:textId="2AB8E097" w:rsidR="00CB6E06" w:rsidRDefault="00CB6E06" w:rsidP="00CB6E06">
      <w:pPr>
        <w:pStyle w:val="AnswerLineL50"/>
      </w:pPr>
      <w:r>
        <w:t>Type your answers here.</w:t>
      </w:r>
    </w:p>
    <w:p w14:paraId="5C407BAF" w14:textId="77777777" w:rsidR="00CB6E06" w:rsidRPr="00B41011" w:rsidRDefault="00CB6E06" w:rsidP="00CB6E06">
      <w:pPr>
        <w:pStyle w:val="BodyTextL50"/>
      </w:pPr>
      <w:r w:rsidRPr="00B41011">
        <w:t xml:space="preserve">On </w:t>
      </w:r>
      <w:r w:rsidRPr="00B41011">
        <w:rPr>
          <w:b/>
        </w:rPr>
        <w:t>H5</w:t>
      </w:r>
      <w:r w:rsidRPr="00B41011">
        <w:t xml:space="preserve">, use the </w:t>
      </w:r>
      <w:r w:rsidRPr="00B41011">
        <w:rPr>
          <w:b/>
        </w:rPr>
        <w:t>tcpdump</w:t>
      </w:r>
      <w:r w:rsidRPr="00B41011">
        <w:t xml:space="preserve"> command to capture the event and download the malware file again so you can capture the transaction.</w:t>
      </w:r>
      <w:r>
        <w:t xml:space="preserve"> I</w:t>
      </w:r>
      <w:r w:rsidRPr="00B41011">
        <w:t>ssue the</w:t>
      </w:r>
      <w:r>
        <w:t xml:space="preserve"> following</w:t>
      </w:r>
      <w:r w:rsidRPr="00B41011">
        <w:t xml:space="preserve"> command below start the packet capture:</w:t>
      </w:r>
    </w:p>
    <w:p w14:paraId="30D5DED0" w14:textId="77777777" w:rsidR="00CB6E06" w:rsidRPr="006B299C" w:rsidRDefault="00CB6E06" w:rsidP="00CB6E06">
      <w:pPr>
        <w:pStyle w:val="CMD"/>
      </w:pPr>
      <w:r w:rsidRPr="00C8638D">
        <w:t xml:space="preserve">[root@secOps analyst]# </w:t>
      </w:r>
      <w:r w:rsidRPr="00CB6E06">
        <w:rPr>
          <w:b/>
          <w:bCs/>
        </w:rPr>
        <w:t>tcpdump –i H5-eth0 –w nimda.download.pcap &amp;</w:t>
      </w:r>
    </w:p>
    <w:p w14:paraId="17D19D2B" w14:textId="77777777" w:rsidR="00CB6E06" w:rsidRPr="004F749B" w:rsidRDefault="00CB6E06" w:rsidP="00CB6E06">
      <w:pPr>
        <w:pStyle w:val="CMDOutput"/>
      </w:pPr>
      <w:r w:rsidRPr="006B299C">
        <w:t>[1] 5633</w:t>
      </w:r>
    </w:p>
    <w:p w14:paraId="5F8738A9" w14:textId="77777777" w:rsidR="00CB6E06" w:rsidRPr="006B299C" w:rsidRDefault="00CB6E06" w:rsidP="00CB6E06">
      <w:pPr>
        <w:pStyle w:val="CMDOutput"/>
      </w:pPr>
      <w:r w:rsidRPr="00C8638D">
        <w:t>[root@secOps analyst]#</w:t>
      </w:r>
      <w:r w:rsidRPr="006B299C">
        <w:t xml:space="preserve"> tcpdump: listening on </w:t>
      </w:r>
      <w:r>
        <w:t>H</w:t>
      </w:r>
      <w:r w:rsidRPr="006B299C">
        <w:t>5-eth0, link-type EN10MB (Ethernet), capture size 262144 bytes</w:t>
      </w:r>
    </w:p>
    <w:p w14:paraId="61959484" w14:textId="77777777" w:rsidR="00CB6E06" w:rsidRPr="006B299C" w:rsidRDefault="00CB6E06" w:rsidP="00CB6E06">
      <w:pPr>
        <w:pStyle w:val="SubStepAlpha"/>
        <w:numPr>
          <w:ilvl w:val="0"/>
          <w:numId w:val="0"/>
        </w:numPr>
        <w:ind w:left="720"/>
        <w:rPr>
          <w:rFonts w:cs="Arial"/>
        </w:rPr>
      </w:pPr>
      <w:r w:rsidRPr="006B299C">
        <w:rPr>
          <w:rFonts w:cs="Arial"/>
        </w:rPr>
        <w:t xml:space="preserve">The command above instructs </w:t>
      </w:r>
      <w:r w:rsidRPr="00B2177E">
        <w:rPr>
          <w:rFonts w:cs="Arial"/>
        </w:rPr>
        <w:t>tcpdump</w:t>
      </w:r>
      <w:r w:rsidRPr="006B299C">
        <w:rPr>
          <w:rFonts w:cs="Arial"/>
        </w:rPr>
        <w:t xml:space="preserve"> to capture packets on interface </w:t>
      </w:r>
      <w:r>
        <w:rPr>
          <w:rFonts w:cs="Arial"/>
          <w:b/>
        </w:rPr>
        <w:t>H</w:t>
      </w:r>
      <w:r w:rsidRPr="00C8638D">
        <w:rPr>
          <w:rFonts w:cs="Arial"/>
          <w:b/>
        </w:rPr>
        <w:t>5-eth0</w:t>
      </w:r>
      <w:r w:rsidRPr="006B299C">
        <w:rPr>
          <w:rFonts w:cs="Arial"/>
        </w:rPr>
        <w:t xml:space="preserve"> and save the capture to a file named </w:t>
      </w:r>
      <w:r w:rsidRPr="00C8638D">
        <w:rPr>
          <w:rFonts w:cs="Arial"/>
          <w:b/>
        </w:rPr>
        <w:t>nimda</w:t>
      </w:r>
      <w:r>
        <w:rPr>
          <w:rFonts w:cs="Arial"/>
          <w:b/>
        </w:rPr>
        <w:t>.</w:t>
      </w:r>
      <w:r w:rsidRPr="00C8638D">
        <w:rPr>
          <w:rFonts w:cs="Arial"/>
          <w:b/>
        </w:rPr>
        <w:t>download.pcap</w:t>
      </w:r>
      <w:r w:rsidRPr="006B299C">
        <w:rPr>
          <w:rFonts w:cs="Arial"/>
        </w:rPr>
        <w:t>.</w:t>
      </w:r>
    </w:p>
    <w:p w14:paraId="426F8616" w14:textId="77777777" w:rsidR="00CB6E06" w:rsidRDefault="00CB6E06" w:rsidP="00CB6E06">
      <w:pPr>
        <w:pStyle w:val="SubStepAlpha"/>
        <w:numPr>
          <w:ilvl w:val="0"/>
          <w:numId w:val="0"/>
        </w:numPr>
        <w:ind w:left="720"/>
        <w:rPr>
          <w:rFonts w:cs="Arial"/>
        </w:rPr>
      </w:pPr>
      <w:r w:rsidRPr="006B299C">
        <w:rPr>
          <w:rFonts w:cs="Arial"/>
        </w:rPr>
        <w:t>The</w:t>
      </w:r>
      <w:r w:rsidRPr="007F0B6F">
        <w:rPr>
          <w:rFonts w:cs="Arial"/>
        </w:rPr>
        <w:t xml:space="preserve"> </w:t>
      </w:r>
      <w:r w:rsidRPr="00B51975">
        <w:rPr>
          <w:rFonts w:cs="Arial"/>
          <w:b/>
        </w:rPr>
        <w:t>&amp;</w:t>
      </w:r>
      <w:r w:rsidRPr="006B299C">
        <w:rPr>
          <w:rFonts w:cs="Arial"/>
        </w:rPr>
        <w:t xml:space="preserve"> symbol at the end tells the shell to execute</w:t>
      </w:r>
      <w:r w:rsidRPr="007F0B6F">
        <w:rPr>
          <w:rFonts w:cs="Arial"/>
        </w:rPr>
        <w:t xml:space="preserve"> </w:t>
      </w:r>
      <w:r w:rsidRPr="00B51975">
        <w:rPr>
          <w:rFonts w:cs="Arial"/>
          <w:b/>
        </w:rPr>
        <w:t>tcpdump</w:t>
      </w:r>
      <w:r w:rsidRPr="006B299C">
        <w:rPr>
          <w:rFonts w:cs="Arial"/>
        </w:rPr>
        <w:t xml:space="preserve"> in the background. </w:t>
      </w:r>
      <w:r w:rsidRPr="001E63B0">
        <w:rPr>
          <w:rFonts w:cs="Arial"/>
        </w:rPr>
        <w:t xml:space="preserve">Without this symbol, </w:t>
      </w:r>
      <w:r w:rsidRPr="00B51975">
        <w:rPr>
          <w:rFonts w:cs="Arial"/>
          <w:b/>
        </w:rPr>
        <w:t>tcpdump</w:t>
      </w:r>
      <w:r w:rsidRPr="006B299C">
        <w:rPr>
          <w:rFonts w:cs="Arial"/>
        </w:rPr>
        <w:t xml:space="preserve"> would make the terminal unusable while it was running.</w:t>
      </w:r>
      <w:r w:rsidRPr="001E63B0">
        <w:rPr>
          <w:rFonts w:cs="Arial"/>
        </w:rPr>
        <w:t xml:space="preserve"> Notice the </w:t>
      </w:r>
      <w:r w:rsidRPr="00C8638D">
        <w:rPr>
          <w:rFonts w:cs="Arial"/>
          <w:b/>
        </w:rPr>
        <w:t>[1] 5633</w:t>
      </w:r>
      <w:r w:rsidRPr="006B299C">
        <w:rPr>
          <w:rFonts w:cs="Arial"/>
        </w:rPr>
        <w:t>; it indicates one process was sent to background and</w:t>
      </w:r>
      <w:r w:rsidRPr="001E63B0">
        <w:rPr>
          <w:rFonts w:cs="Arial"/>
        </w:rPr>
        <w:t xml:space="preserve"> its </w:t>
      </w:r>
      <w:r>
        <w:rPr>
          <w:rFonts w:cs="Arial"/>
        </w:rPr>
        <w:t>process ID (</w:t>
      </w:r>
      <w:r w:rsidRPr="006B299C">
        <w:rPr>
          <w:rFonts w:cs="Arial"/>
        </w:rPr>
        <w:t>PID</w:t>
      </w:r>
      <w:r>
        <w:rPr>
          <w:rFonts w:cs="Arial"/>
        </w:rPr>
        <w:t>)</w:t>
      </w:r>
      <w:r w:rsidRPr="006B299C">
        <w:rPr>
          <w:rFonts w:cs="Arial"/>
        </w:rPr>
        <w:t xml:space="preserve"> is 5366. </w:t>
      </w:r>
      <w:r>
        <w:rPr>
          <w:rFonts w:cs="Arial"/>
        </w:rPr>
        <w:t>Your PID will most likely be different.</w:t>
      </w:r>
    </w:p>
    <w:p w14:paraId="4B77D6AE" w14:textId="77777777" w:rsidR="00CB6E06" w:rsidRPr="006B299C" w:rsidRDefault="00CB6E06" w:rsidP="00CB6E06">
      <w:pPr>
        <w:pStyle w:val="SubStepAlpha"/>
      </w:pPr>
      <w:r w:rsidRPr="006B299C">
        <w:t xml:space="preserve">Press </w:t>
      </w:r>
      <w:r w:rsidRPr="00C40E50">
        <w:rPr>
          <w:b/>
        </w:rPr>
        <w:t>ENTER</w:t>
      </w:r>
      <w:r w:rsidRPr="006B299C">
        <w:t xml:space="preserve"> a few times to regain control of the shell while </w:t>
      </w:r>
      <w:r w:rsidRPr="00B51975">
        <w:rPr>
          <w:b/>
        </w:rPr>
        <w:t>tcpdump</w:t>
      </w:r>
      <w:r w:rsidRPr="006B299C">
        <w:t xml:space="preserve"> runs in background.</w:t>
      </w:r>
    </w:p>
    <w:p w14:paraId="4F739F23" w14:textId="77777777" w:rsidR="00CB6E06" w:rsidRPr="006B299C" w:rsidRDefault="00CB6E06" w:rsidP="00CB6E06">
      <w:pPr>
        <w:pStyle w:val="SubStepAlpha"/>
        <w:rPr>
          <w:rFonts w:cs="Arial"/>
        </w:rPr>
      </w:pPr>
      <w:r w:rsidRPr="001E63B0">
        <w:rPr>
          <w:rFonts w:cs="Arial"/>
        </w:rPr>
        <w:t xml:space="preserve">Now that </w:t>
      </w:r>
      <w:r w:rsidRPr="00C40E50">
        <w:rPr>
          <w:rFonts w:cs="Arial"/>
          <w:b/>
        </w:rPr>
        <w:t>tcpdump</w:t>
      </w:r>
      <w:r w:rsidRPr="006B299C">
        <w:rPr>
          <w:rFonts w:cs="Arial"/>
        </w:rPr>
        <w:t xml:space="preserve"> is capturing packets, download the malware again</w:t>
      </w:r>
      <w:r>
        <w:rPr>
          <w:rFonts w:cs="Arial"/>
        </w:rPr>
        <w:t xml:space="preserve">. On </w:t>
      </w:r>
      <w:r w:rsidRPr="00C40E50">
        <w:rPr>
          <w:rFonts w:cs="Arial"/>
          <w:b/>
        </w:rPr>
        <w:t>H5</w:t>
      </w:r>
      <w:r>
        <w:rPr>
          <w:rFonts w:cs="Arial"/>
        </w:rPr>
        <w:t>, re-run the command or use the up arrow to recall it from the command history facility.</w:t>
      </w:r>
    </w:p>
    <w:p w14:paraId="21ACD7F6" w14:textId="77777777" w:rsidR="00CB6E06" w:rsidRPr="006B299C" w:rsidRDefault="00CB6E06" w:rsidP="00CB6E06">
      <w:pPr>
        <w:pStyle w:val="CMD"/>
      </w:pPr>
      <w:r w:rsidRPr="00C8638D">
        <w:t xml:space="preserve">[root@secOps analyst]# </w:t>
      </w:r>
      <w:r w:rsidRPr="00C8638D">
        <w:rPr>
          <w:b/>
        </w:rPr>
        <w:t>wget 209.165.202.133:6666/W32.Nimda.Amm.exe</w:t>
      </w:r>
    </w:p>
    <w:p w14:paraId="7EE5AE76" w14:textId="77777777" w:rsidR="00CB6E06" w:rsidRPr="009B39D9" w:rsidRDefault="00CB6E06" w:rsidP="00CB6E06">
      <w:pPr>
        <w:pStyle w:val="CMDOutput"/>
      </w:pPr>
      <w:r w:rsidRPr="009B39D9">
        <w:t>--2017-05-02 10:26:50--  http://209.165.202.133:6666/W32.Nimda.Amm.exe</w:t>
      </w:r>
    </w:p>
    <w:p w14:paraId="4C62EA9D" w14:textId="77777777" w:rsidR="00CB6E06" w:rsidRPr="009B39D9" w:rsidRDefault="00CB6E06" w:rsidP="00CB6E06">
      <w:pPr>
        <w:pStyle w:val="CMDOutput"/>
      </w:pPr>
      <w:r w:rsidRPr="009B39D9">
        <w:t>Connecting to 209.165.202.133:6666... connected.</w:t>
      </w:r>
    </w:p>
    <w:p w14:paraId="09CF6BB8" w14:textId="77777777" w:rsidR="00CB6E06" w:rsidRPr="009B39D9" w:rsidRDefault="00CB6E06" w:rsidP="00CB6E06">
      <w:pPr>
        <w:pStyle w:val="CMDOutput"/>
      </w:pPr>
      <w:r w:rsidRPr="009B39D9">
        <w:t>HTTP request sent, awaiting response... 200 OK</w:t>
      </w:r>
    </w:p>
    <w:p w14:paraId="75642DC9" w14:textId="77777777" w:rsidR="00CB6E06" w:rsidRPr="009B39D9" w:rsidRDefault="00CB6E06" w:rsidP="00CB6E06">
      <w:pPr>
        <w:pStyle w:val="CMDOutput"/>
      </w:pPr>
      <w:r w:rsidRPr="009B39D9">
        <w:t>Length: 345088 (337K) [application/octet-stream]</w:t>
      </w:r>
    </w:p>
    <w:p w14:paraId="1F3D5DD9" w14:textId="77777777" w:rsidR="00CB6E06" w:rsidRPr="009B39D9" w:rsidRDefault="00CB6E06" w:rsidP="00CB6E06">
      <w:pPr>
        <w:pStyle w:val="CMDOutput"/>
      </w:pPr>
      <w:r w:rsidRPr="009B39D9">
        <w:t>Saving to: 'W32.Nimda.Amm.exe'</w:t>
      </w:r>
    </w:p>
    <w:p w14:paraId="104621FB" w14:textId="77777777" w:rsidR="00CB6E06" w:rsidRPr="009B39D9" w:rsidRDefault="00CB6E06" w:rsidP="00CB6E06">
      <w:pPr>
        <w:pStyle w:val="CMDOutput"/>
      </w:pPr>
    </w:p>
    <w:p w14:paraId="6D924CFC" w14:textId="77777777" w:rsidR="00CB6E06" w:rsidRPr="009B39D9" w:rsidRDefault="00CB6E06" w:rsidP="00CB6E06">
      <w:pPr>
        <w:pStyle w:val="CMDOutput"/>
      </w:pPr>
      <w:r w:rsidRPr="009B39D9">
        <w:t xml:space="preserve">W32.Nimda.Amm.exe   100%[===================&gt;] 337.00K  --.-KB/s    in 0.003s  </w:t>
      </w:r>
    </w:p>
    <w:p w14:paraId="20A03F3C" w14:textId="77777777" w:rsidR="00CB6E06" w:rsidRPr="009B39D9" w:rsidRDefault="00CB6E06" w:rsidP="00CB6E06">
      <w:pPr>
        <w:pStyle w:val="CMDOutput"/>
      </w:pPr>
    </w:p>
    <w:p w14:paraId="3EA692A0" w14:textId="77777777" w:rsidR="00CB6E06" w:rsidRPr="009B39D9" w:rsidRDefault="00CB6E06" w:rsidP="00CB6E06">
      <w:pPr>
        <w:pStyle w:val="CMDOutput"/>
      </w:pPr>
      <w:r w:rsidRPr="009B39D9">
        <w:t>2017-05-02 10:26:50 (105 MB/s) - 'W32.Nimda.Amm.exe' saved [345088/345088]</w:t>
      </w:r>
    </w:p>
    <w:p w14:paraId="1753D5F3" w14:textId="77777777" w:rsidR="00CB6E06" w:rsidRPr="001E63B0" w:rsidRDefault="00CB6E06" w:rsidP="00CB6E06">
      <w:pPr>
        <w:pStyle w:val="SubStepAlpha"/>
        <w:rPr>
          <w:rFonts w:cs="Arial"/>
        </w:rPr>
      </w:pPr>
      <w:r>
        <w:rPr>
          <w:rFonts w:cs="Arial"/>
        </w:rPr>
        <w:lastRenderedPageBreak/>
        <w:t>Stop the capture by bringing</w:t>
      </w:r>
      <w:r w:rsidRPr="006B299C">
        <w:rPr>
          <w:rFonts w:cs="Arial"/>
        </w:rPr>
        <w:t xml:space="preserve"> </w:t>
      </w:r>
      <w:r w:rsidRPr="00685945">
        <w:rPr>
          <w:rFonts w:cs="Arial"/>
          <w:b/>
        </w:rPr>
        <w:t>tcpdump</w:t>
      </w:r>
      <w:r w:rsidRPr="006B299C">
        <w:rPr>
          <w:rFonts w:cs="Arial"/>
        </w:rPr>
        <w:t xml:space="preserve"> to foreground with the </w:t>
      </w:r>
      <w:r w:rsidRPr="00C8638D">
        <w:rPr>
          <w:rFonts w:cs="Arial"/>
          <w:b/>
        </w:rPr>
        <w:t>fg</w:t>
      </w:r>
      <w:r w:rsidRPr="006B299C">
        <w:rPr>
          <w:rFonts w:cs="Arial"/>
        </w:rPr>
        <w:t xml:space="preserve"> command. </w:t>
      </w:r>
      <w:r>
        <w:rPr>
          <w:rFonts w:cs="Arial"/>
        </w:rPr>
        <w:t>Because</w:t>
      </w:r>
      <w:r w:rsidRPr="006B299C">
        <w:rPr>
          <w:rFonts w:cs="Arial"/>
        </w:rPr>
        <w:t xml:space="preserve"> </w:t>
      </w:r>
      <w:r w:rsidRPr="00685945">
        <w:rPr>
          <w:rFonts w:cs="Arial"/>
          <w:b/>
        </w:rPr>
        <w:t>tcpdump</w:t>
      </w:r>
      <w:r w:rsidRPr="006B299C">
        <w:rPr>
          <w:rFonts w:cs="Arial"/>
        </w:rPr>
        <w:t xml:space="preserve"> was the only process sent to background, there</w:t>
      </w:r>
      <w:r>
        <w:rPr>
          <w:rFonts w:cs="Arial"/>
        </w:rPr>
        <w:t xml:space="preserve"> i</w:t>
      </w:r>
      <w:r w:rsidRPr="006B299C">
        <w:rPr>
          <w:rFonts w:cs="Arial"/>
        </w:rPr>
        <w:t xml:space="preserve">s no need to specify the </w:t>
      </w:r>
      <w:r>
        <w:rPr>
          <w:rFonts w:cs="Arial"/>
        </w:rPr>
        <w:t>PID</w:t>
      </w:r>
      <w:r w:rsidRPr="006B299C">
        <w:rPr>
          <w:rFonts w:cs="Arial"/>
        </w:rPr>
        <w:t>.</w:t>
      </w:r>
      <w:r>
        <w:rPr>
          <w:rFonts w:cs="Arial"/>
        </w:rPr>
        <w:t xml:space="preserve"> Stop the </w:t>
      </w:r>
      <w:r w:rsidRPr="00685945">
        <w:rPr>
          <w:rFonts w:cs="Arial"/>
          <w:b/>
        </w:rPr>
        <w:t>tcpdump</w:t>
      </w:r>
      <w:r>
        <w:rPr>
          <w:rFonts w:cs="Arial"/>
        </w:rPr>
        <w:t xml:space="preserve"> process with </w:t>
      </w:r>
      <w:r w:rsidRPr="00C8638D">
        <w:rPr>
          <w:rFonts w:cs="Arial"/>
          <w:b/>
        </w:rPr>
        <w:t>Ctrl+C</w:t>
      </w:r>
      <w:r w:rsidRPr="006B299C">
        <w:rPr>
          <w:rFonts w:cs="Arial"/>
        </w:rPr>
        <w:t>.</w:t>
      </w:r>
      <w:r w:rsidRPr="00C8638D">
        <w:rPr>
          <w:rFonts w:cs="Arial"/>
        </w:rPr>
        <w:t xml:space="preserve"> </w:t>
      </w:r>
      <w:r>
        <w:rPr>
          <w:rFonts w:cs="Arial"/>
        </w:rPr>
        <w:t xml:space="preserve">The </w:t>
      </w:r>
      <w:r w:rsidRPr="00685945">
        <w:rPr>
          <w:rFonts w:cs="Arial"/>
          <w:b/>
        </w:rPr>
        <w:t>tcpdump</w:t>
      </w:r>
      <w:r w:rsidRPr="006B299C">
        <w:rPr>
          <w:rFonts w:cs="Arial"/>
        </w:rPr>
        <w:t xml:space="preserve"> </w:t>
      </w:r>
      <w:r>
        <w:rPr>
          <w:rFonts w:cs="Arial"/>
        </w:rPr>
        <w:t xml:space="preserve">process stops </w:t>
      </w:r>
      <w:r w:rsidRPr="006B299C">
        <w:rPr>
          <w:rFonts w:cs="Arial"/>
        </w:rPr>
        <w:t>and displays a summary of the capture.</w:t>
      </w:r>
      <w:r>
        <w:rPr>
          <w:rFonts w:cs="Arial"/>
        </w:rPr>
        <w:t xml:space="preserve"> The number of packets may be different for your capture.</w:t>
      </w:r>
    </w:p>
    <w:p w14:paraId="06438C3E" w14:textId="77777777" w:rsidR="00CB6E06" w:rsidRPr="006B299C" w:rsidRDefault="00CB6E06" w:rsidP="00CB6E06">
      <w:pPr>
        <w:pStyle w:val="CMD"/>
      </w:pPr>
      <w:r w:rsidRPr="00C8638D">
        <w:t>[root@secOps analyst]#</w:t>
      </w:r>
      <w:r w:rsidRPr="006B299C">
        <w:t xml:space="preserve"> </w:t>
      </w:r>
      <w:r w:rsidRPr="00C8638D">
        <w:rPr>
          <w:b/>
        </w:rPr>
        <w:t>fg</w:t>
      </w:r>
    </w:p>
    <w:p w14:paraId="6867EC81" w14:textId="77777777" w:rsidR="00CB6E06" w:rsidRDefault="00CB6E06" w:rsidP="00CB6E06">
      <w:pPr>
        <w:pStyle w:val="CMDOutput"/>
      </w:pPr>
      <w:r>
        <w:t>tcpdump -i h5-eth0 -w nimda.download.pcap</w:t>
      </w:r>
    </w:p>
    <w:p w14:paraId="75E903BA" w14:textId="77777777" w:rsidR="00CB6E06" w:rsidRDefault="00CB6E06" w:rsidP="00CB6E06">
      <w:pPr>
        <w:pStyle w:val="CMDOutput"/>
      </w:pPr>
      <w:r w:rsidRPr="00657FED">
        <w:rPr>
          <w:highlight w:val="yellow"/>
        </w:rPr>
        <w:t>^C</w:t>
      </w:r>
      <w:r>
        <w:t>316 packets captured</w:t>
      </w:r>
    </w:p>
    <w:p w14:paraId="0740E1DF" w14:textId="77777777" w:rsidR="00CB6E06" w:rsidRDefault="00CB6E06" w:rsidP="00CB6E06">
      <w:pPr>
        <w:pStyle w:val="CMDOutput"/>
      </w:pPr>
      <w:r>
        <w:t>316 packets received by filter</w:t>
      </w:r>
    </w:p>
    <w:p w14:paraId="5F25DFAF" w14:textId="77777777" w:rsidR="00CB6E06" w:rsidRDefault="00CB6E06" w:rsidP="00CB6E06">
      <w:pPr>
        <w:pStyle w:val="CMDOutput"/>
      </w:pPr>
      <w:r>
        <w:t>0 packets dropped by kernel</w:t>
      </w:r>
    </w:p>
    <w:p w14:paraId="4B0314D7" w14:textId="77777777" w:rsidR="00CB6E06" w:rsidRPr="00B2177E" w:rsidRDefault="00CB6E06" w:rsidP="00CB6E06">
      <w:pPr>
        <w:pStyle w:val="CMDOutput"/>
      </w:pPr>
      <w:r w:rsidRPr="00B2177E">
        <w:t>[root@secOps analyst]#</w:t>
      </w:r>
    </w:p>
    <w:p w14:paraId="504354E5" w14:textId="77777777" w:rsidR="00CB6E06" w:rsidRPr="001E63B0" w:rsidRDefault="00CB6E06" w:rsidP="00CB6E06">
      <w:pPr>
        <w:pStyle w:val="SubStepAlpha"/>
        <w:rPr>
          <w:rFonts w:cs="Arial"/>
        </w:rPr>
      </w:pPr>
      <w:r>
        <w:rPr>
          <w:rFonts w:cs="Arial"/>
        </w:rPr>
        <w:t xml:space="preserve">On </w:t>
      </w:r>
      <w:r w:rsidRPr="00C40E50">
        <w:rPr>
          <w:rFonts w:cs="Arial"/>
          <w:b/>
        </w:rPr>
        <w:t>H5</w:t>
      </w:r>
      <w:r>
        <w:rPr>
          <w:rFonts w:cs="Arial"/>
        </w:rPr>
        <w:t xml:space="preserve">, </w:t>
      </w:r>
      <w:r w:rsidRPr="001E63B0">
        <w:rPr>
          <w:rFonts w:cs="Arial"/>
        </w:rPr>
        <w:t xml:space="preserve">Use the </w:t>
      </w:r>
      <w:r w:rsidRPr="00C8638D">
        <w:rPr>
          <w:rFonts w:cs="Arial"/>
          <w:b/>
        </w:rPr>
        <w:t>ls</w:t>
      </w:r>
      <w:r w:rsidRPr="006B299C">
        <w:rPr>
          <w:rFonts w:cs="Arial"/>
        </w:rPr>
        <w:t xml:space="preserve"> command to verify the </w:t>
      </w:r>
      <w:r w:rsidRPr="00B2177E">
        <w:rPr>
          <w:rFonts w:cs="Arial"/>
        </w:rPr>
        <w:t>pcap</w:t>
      </w:r>
      <w:r w:rsidRPr="001E63B0">
        <w:rPr>
          <w:rFonts w:cs="Arial"/>
        </w:rPr>
        <w:t xml:space="preserve"> file was in fact saved to disk and has size greater than zero:</w:t>
      </w:r>
    </w:p>
    <w:p w14:paraId="421CB866" w14:textId="77777777" w:rsidR="00CB6E06" w:rsidRDefault="00CB6E06" w:rsidP="00CB6E06">
      <w:pPr>
        <w:pStyle w:val="CMD"/>
      </w:pPr>
      <w:r>
        <w:t xml:space="preserve">[root@secOps analyst]# </w:t>
      </w:r>
      <w:r w:rsidRPr="004C70B3">
        <w:rPr>
          <w:b/>
        </w:rPr>
        <w:t>ls -l</w:t>
      </w:r>
    </w:p>
    <w:p w14:paraId="62DAE769" w14:textId="77777777" w:rsidR="00CB6E06" w:rsidRDefault="00CB6E06" w:rsidP="00CB6E06">
      <w:pPr>
        <w:pStyle w:val="CMDOutput"/>
      </w:pPr>
      <w:r>
        <w:t>total 1400</w:t>
      </w:r>
    </w:p>
    <w:p w14:paraId="02EC967E" w14:textId="77777777" w:rsidR="00CB6E06" w:rsidRDefault="00CB6E06" w:rsidP="00CB6E06">
      <w:pPr>
        <w:pStyle w:val="CMDOutput"/>
      </w:pPr>
      <w:r>
        <w:t>drwxr-xr-x 2 analyst analyst   4096 Sep 26  2014 Desktop</w:t>
      </w:r>
    </w:p>
    <w:p w14:paraId="4956101A" w14:textId="77777777" w:rsidR="00CB6E06" w:rsidRDefault="00CB6E06" w:rsidP="00CB6E06">
      <w:pPr>
        <w:pStyle w:val="CMDOutput"/>
      </w:pPr>
      <w:r>
        <w:t>drwx------ 3 analyst analyst   4096 Jul 14 11:28 Downloads</w:t>
      </w:r>
    </w:p>
    <w:p w14:paraId="05B4955C" w14:textId="77777777" w:rsidR="00CB6E06" w:rsidRDefault="00CB6E06" w:rsidP="00CB6E06">
      <w:pPr>
        <w:pStyle w:val="CMDOutput"/>
      </w:pPr>
      <w:r>
        <w:t>drwxr-xr-x 8 analyst analyst   4096 Jul 25 16:27 lab.support.files</w:t>
      </w:r>
    </w:p>
    <w:p w14:paraId="7BD2A1B7" w14:textId="77777777" w:rsidR="00CB6E06" w:rsidRDefault="00CB6E06" w:rsidP="00CB6E06">
      <w:pPr>
        <w:pStyle w:val="CMDOutput"/>
      </w:pPr>
      <w:r w:rsidRPr="004C70B3">
        <w:rPr>
          <w:highlight w:val="yellow"/>
        </w:rPr>
        <w:t>-rw-r--r-- 1 root    root    371784 Aug 17 14:48 nimda.download.pcap</w:t>
      </w:r>
    </w:p>
    <w:p w14:paraId="5A92EBA1" w14:textId="77777777" w:rsidR="00CB6E06" w:rsidRDefault="00CB6E06" w:rsidP="00CB6E06">
      <w:pPr>
        <w:pStyle w:val="CMDOutput"/>
      </w:pPr>
      <w:r>
        <w:t>drwxr-xr-x 2 analyst analyst   4096 Mar  3 15:56 second_drive</w:t>
      </w:r>
    </w:p>
    <w:p w14:paraId="51666CF5" w14:textId="77777777" w:rsidR="00CB6E06" w:rsidRDefault="00CB6E06" w:rsidP="00CB6E06">
      <w:pPr>
        <w:pStyle w:val="CMDOutput"/>
      </w:pPr>
      <w:r>
        <w:t>-rw-r--r-- 1 root    root    345088 Apr 14 15:17 W32.Nimda.Amm.exe</w:t>
      </w:r>
    </w:p>
    <w:p w14:paraId="616EDB4D" w14:textId="77777777" w:rsidR="00CB6E06" w:rsidRDefault="00CB6E06" w:rsidP="00CB6E06">
      <w:pPr>
        <w:pStyle w:val="CMDOutput"/>
      </w:pPr>
      <w:r>
        <w:t>-rw-r--r-- 1 root    root    345088 Apr 14 15:17 W32.Nimda.Amm.exe.1</w:t>
      </w:r>
    </w:p>
    <w:p w14:paraId="74E0132E" w14:textId="77777777" w:rsidR="00CB6E06" w:rsidRDefault="00CB6E06" w:rsidP="00CB6E06">
      <w:pPr>
        <w:pStyle w:val="CMDOutput"/>
      </w:pPr>
      <w:r>
        <w:t xml:space="preserve"> [root@secOps analyst]# </w:t>
      </w:r>
    </w:p>
    <w:p w14:paraId="534CAF5D" w14:textId="77777777" w:rsidR="00CB6E06" w:rsidRDefault="00CB6E06" w:rsidP="00CB6E06">
      <w:pPr>
        <w:pStyle w:val="CMDOutput"/>
      </w:pPr>
    </w:p>
    <w:p w14:paraId="3FF0731A" w14:textId="77777777" w:rsidR="00CB6E06" w:rsidRDefault="00CB6E06" w:rsidP="00CB6E06">
      <w:pPr>
        <w:pStyle w:val="SubStepAlpha"/>
        <w:numPr>
          <w:ilvl w:val="0"/>
          <w:numId w:val="0"/>
        </w:numPr>
        <w:spacing w:after="0"/>
        <w:ind w:left="720"/>
      </w:pPr>
      <w:r w:rsidRPr="004C70B3">
        <w:rPr>
          <w:b/>
        </w:rPr>
        <w:t>Note</w:t>
      </w:r>
      <w:r>
        <w:t xml:space="preserve">: Your directory list may have a different mix of files, but you should still see the </w:t>
      </w:r>
      <w:r w:rsidRPr="004C70B3">
        <w:rPr>
          <w:b/>
        </w:rPr>
        <w:t>nimda.download.pcap</w:t>
      </w:r>
      <w:r>
        <w:t xml:space="preserve"> file. </w:t>
      </w:r>
    </w:p>
    <w:p w14:paraId="0200385C" w14:textId="77777777" w:rsidR="00CB6E06" w:rsidRDefault="00CB6E06" w:rsidP="00CB6E06">
      <w:pPr>
        <w:pStyle w:val="Heading4"/>
      </w:pPr>
      <w:r>
        <w:t>Question:</w:t>
      </w:r>
    </w:p>
    <w:p w14:paraId="067C9101" w14:textId="24EF0E31" w:rsidR="00CB6E06" w:rsidRDefault="00CB6E06" w:rsidP="00CB6E06">
      <w:pPr>
        <w:pStyle w:val="BodyTextL50"/>
        <w:spacing w:before="0"/>
      </w:pPr>
      <w:r>
        <w:t>How can be this PCAP file be useful to the security analyst?</w:t>
      </w:r>
    </w:p>
    <w:p w14:paraId="138A078F" w14:textId="3FB423D9" w:rsidR="00CB6E06" w:rsidRDefault="00CB6E06" w:rsidP="00CB6E06">
      <w:pPr>
        <w:pStyle w:val="AnswerLineL50"/>
        <w:spacing w:after="720"/>
      </w:pPr>
      <w:r>
        <w:t>Type your answers here.</w:t>
      </w:r>
    </w:p>
    <w:p w14:paraId="7F7D9D0F" w14:textId="77777777" w:rsidR="00CB6E06" w:rsidRPr="00B2177E" w:rsidRDefault="00CB6E06" w:rsidP="00CB6E06">
      <w:pPr>
        <w:pStyle w:val="SubStepAlpha"/>
        <w:numPr>
          <w:ilvl w:val="0"/>
          <w:numId w:val="0"/>
        </w:numPr>
        <w:ind w:left="720"/>
      </w:pPr>
      <w:r w:rsidRPr="00374CFC">
        <w:rPr>
          <w:b/>
        </w:rPr>
        <w:t>Note</w:t>
      </w:r>
      <w:r w:rsidRPr="00B2177E">
        <w:t>: The analysis of the PCAP file will be performed in another lab.</w:t>
      </w:r>
    </w:p>
    <w:p w14:paraId="10FF4236" w14:textId="77777777" w:rsidR="00CB6E06" w:rsidRPr="00D74394" w:rsidRDefault="00CB6E06" w:rsidP="00CB6E06">
      <w:pPr>
        <w:pStyle w:val="Heading3"/>
      </w:pPr>
      <w:r>
        <w:t>Tuning Firewall Rules Based on IDS Alerts</w:t>
      </w:r>
    </w:p>
    <w:p w14:paraId="2B9BCB8A" w14:textId="16A5E880" w:rsidR="00CB6E06" w:rsidRDefault="00CB6E06" w:rsidP="00CB6E06">
      <w:pPr>
        <w:pStyle w:val="BodyTextL25"/>
      </w:pPr>
      <w:r>
        <w:t xml:space="preserve">In Step 1, you started an </w:t>
      </w:r>
      <w:r w:rsidR="006C578B">
        <w:t>i</w:t>
      </w:r>
      <w:r>
        <w:t>nternet-based malicious server. To keep other users from reaching that server, it is recommended to block it in the edge firewall.</w:t>
      </w:r>
    </w:p>
    <w:p w14:paraId="12DC3046" w14:textId="77777777" w:rsidR="00CB6E06" w:rsidRPr="006B299C" w:rsidRDefault="00CB6E06" w:rsidP="00CB6E06">
      <w:pPr>
        <w:pStyle w:val="BodyTextL25"/>
      </w:pPr>
      <w:r w:rsidRPr="006B299C">
        <w:t>In this lab’s topolo</w:t>
      </w:r>
      <w:r>
        <w:t>gy,</w:t>
      </w:r>
      <w:r w:rsidRPr="007F0B6F">
        <w:t xml:space="preserve"> </w:t>
      </w:r>
      <w:r w:rsidRPr="004C70B3">
        <w:rPr>
          <w:b/>
        </w:rPr>
        <w:t>R1</w:t>
      </w:r>
      <w:r w:rsidRPr="007F0B6F">
        <w:t xml:space="preserve"> is not only running an IDS but also a very popular Linux-based </w:t>
      </w:r>
      <w:r w:rsidRPr="00AF6DD7">
        <w:t xml:space="preserve">firewall called </w:t>
      </w:r>
      <w:r w:rsidRPr="004C70B3">
        <w:rPr>
          <w:b/>
        </w:rPr>
        <w:t>iptables</w:t>
      </w:r>
      <w:r w:rsidRPr="007F0B6F">
        <w:t>. In this step,</w:t>
      </w:r>
      <w:r w:rsidRPr="00AF6DD7">
        <w:t xml:space="preserve"> you will block traffic to the malicious server identified in Step 1 by editing the firewall rules currently present in </w:t>
      </w:r>
      <w:r w:rsidRPr="004C70B3">
        <w:rPr>
          <w:b/>
        </w:rPr>
        <w:t>R1</w:t>
      </w:r>
      <w:r w:rsidRPr="007F0B6F">
        <w:t>.</w:t>
      </w:r>
    </w:p>
    <w:p w14:paraId="24349751" w14:textId="77777777" w:rsidR="00CB6E06" w:rsidRDefault="00CB6E06" w:rsidP="00CB6E06">
      <w:pPr>
        <w:pStyle w:val="BodyTextL25"/>
      </w:pPr>
      <w:r w:rsidRPr="00C8638D">
        <w:rPr>
          <w:b/>
        </w:rPr>
        <w:t>Note</w:t>
      </w:r>
      <w:r>
        <w:t xml:space="preserve">: </w:t>
      </w:r>
      <w:r w:rsidRPr="007F0B6F">
        <w:t xml:space="preserve">While a comprehensive study of </w:t>
      </w:r>
      <w:r w:rsidRPr="004C70B3">
        <w:rPr>
          <w:b/>
        </w:rPr>
        <w:t>iptables</w:t>
      </w:r>
      <w:r w:rsidRPr="007F0B6F">
        <w:t xml:space="preserve"> is beyond the scope of this course, </w:t>
      </w:r>
      <w:r w:rsidRPr="004C70B3">
        <w:rPr>
          <w:b/>
        </w:rPr>
        <w:t>iptables</w:t>
      </w:r>
      <w:r w:rsidRPr="007F0B6F">
        <w:t xml:space="preserve"> basic logic and rule structure is fairly straight-forward.</w:t>
      </w:r>
    </w:p>
    <w:p w14:paraId="109DC683" w14:textId="77777777" w:rsidR="00CB6E06" w:rsidRDefault="00CB6E06" w:rsidP="00CB6E06">
      <w:pPr>
        <w:pStyle w:val="BodyTextL25"/>
      </w:pPr>
      <w:r w:rsidRPr="00C8638D">
        <w:t>The firewall</w:t>
      </w:r>
      <w:r>
        <w:rPr>
          <w:b/>
        </w:rPr>
        <w:t xml:space="preserve"> i</w:t>
      </w:r>
      <w:r w:rsidRPr="0096627C">
        <w:rPr>
          <w:b/>
        </w:rPr>
        <w:t>ptables</w:t>
      </w:r>
      <w:r>
        <w:t xml:space="preserve"> uses the concepts of </w:t>
      </w:r>
      <w:r w:rsidRPr="00F42A85">
        <w:rPr>
          <w:i/>
        </w:rPr>
        <w:t>chains</w:t>
      </w:r>
      <w:r>
        <w:t xml:space="preserve"> and </w:t>
      </w:r>
      <w:r w:rsidRPr="00F42A85">
        <w:rPr>
          <w:i/>
        </w:rPr>
        <w:t>rules</w:t>
      </w:r>
      <w:r>
        <w:t xml:space="preserve"> to filter traffic. </w:t>
      </w:r>
    </w:p>
    <w:p w14:paraId="0FD53907" w14:textId="77777777" w:rsidR="00CB6E06" w:rsidRDefault="00CB6E06" w:rsidP="00CB6E06">
      <w:pPr>
        <w:pStyle w:val="BodyTextL25"/>
      </w:pPr>
      <w:r>
        <w:t xml:space="preserve">Traffic entering the firewall and destined to the firewall device itself is handled by the </w:t>
      </w:r>
      <w:r w:rsidRPr="00AE7B09">
        <w:rPr>
          <w:b/>
        </w:rPr>
        <w:t>INPUT</w:t>
      </w:r>
      <w:r>
        <w:t xml:space="preserve"> chain. Examples of this traffic are ping packets coming from any other device on any networks and sent to any one of the firewall’s interfaces.</w:t>
      </w:r>
    </w:p>
    <w:p w14:paraId="01F9862E" w14:textId="77777777" w:rsidR="00CB6E06" w:rsidRDefault="00CB6E06" w:rsidP="00CB6E06">
      <w:pPr>
        <w:pStyle w:val="BodyTextL25"/>
      </w:pPr>
      <w:r>
        <w:t xml:space="preserve">Traffic originated in the firewall device itself and destined to somewhere else, is handled by the </w:t>
      </w:r>
      <w:r w:rsidRPr="00AE7B09">
        <w:rPr>
          <w:b/>
        </w:rPr>
        <w:t>OUTPUT</w:t>
      </w:r>
      <w:r>
        <w:t xml:space="preserve"> chain. Examples of this traffic are ping responses generated by the firewall device itself.</w:t>
      </w:r>
    </w:p>
    <w:p w14:paraId="5C9D54DF" w14:textId="77777777" w:rsidR="00CB6E06" w:rsidRDefault="00CB6E06" w:rsidP="00CB6E06">
      <w:pPr>
        <w:pStyle w:val="BodyTextL25"/>
      </w:pPr>
      <w:r>
        <w:lastRenderedPageBreak/>
        <w:t xml:space="preserve">Traffic originated somewhere else and passing through the firewall device is handled by the </w:t>
      </w:r>
      <w:r w:rsidRPr="00AE7B09">
        <w:rPr>
          <w:b/>
        </w:rPr>
        <w:t>FORWARD</w:t>
      </w:r>
      <w:r>
        <w:t xml:space="preserve"> chain. Examples of this traffic are packets being routed by the firewall.</w:t>
      </w:r>
    </w:p>
    <w:p w14:paraId="1ACDD7C4" w14:textId="77777777" w:rsidR="00CB6E06" w:rsidRDefault="00CB6E06" w:rsidP="00CB6E06">
      <w:pPr>
        <w:pStyle w:val="BodyTextL25"/>
      </w:pPr>
      <w:r w:rsidRPr="00C8638D">
        <w:t xml:space="preserve">Each chain can have its own set of </w:t>
      </w:r>
      <w:r w:rsidRPr="006B299C">
        <w:t>independent</w:t>
      </w:r>
      <w:r w:rsidRPr="00C8638D">
        <w:t xml:space="preserve"> rules specifying how traffic is to be filtered for that chain. </w:t>
      </w:r>
      <w:r>
        <w:t>A chain can have practically any number of rules, including no rule at all.</w:t>
      </w:r>
    </w:p>
    <w:p w14:paraId="65DB4222" w14:textId="77777777" w:rsidR="00CB6E06" w:rsidRDefault="00CB6E06" w:rsidP="00CB6E06">
      <w:pPr>
        <w:pStyle w:val="BodyTextL25"/>
      </w:pPr>
      <w:r>
        <w:t>Rules are created to check specific characteristics of packets, allowing administrators to create very comprehensive filters. If a packet doesn’t match a rule, the firewall moves on to the next rule and checks again. If a match is found, the firewall takes the action defined in the matching rule. If all rules in a chain have been checked and yet no match was found, the firewall takes the action specified in the chain’s policy, usually allow the packet to flow through or deny it.</w:t>
      </w:r>
    </w:p>
    <w:p w14:paraId="2784FA94" w14:textId="77777777" w:rsidR="00CB6E06" w:rsidRDefault="00CB6E06" w:rsidP="00CB6E06">
      <w:pPr>
        <w:pStyle w:val="SubStepAlpha"/>
      </w:pPr>
      <w:r>
        <w:t xml:space="preserve">In the </w:t>
      </w:r>
      <w:r w:rsidRPr="004C70B3">
        <w:rPr>
          <w:b/>
        </w:rPr>
        <w:t>CyberOps Workstation VM</w:t>
      </w:r>
      <w:r>
        <w:t xml:space="preserve">, start a third R1 terminal window. </w:t>
      </w:r>
    </w:p>
    <w:p w14:paraId="338DCCA5" w14:textId="77777777" w:rsidR="00CB6E06" w:rsidRDefault="00CB6E06" w:rsidP="00CB6E06">
      <w:pPr>
        <w:pStyle w:val="CMD"/>
      </w:pPr>
      <w:r>
        <w:t xml:space="preserve">mininet &gt; </w:t>
      </w:r>
      <w:r w:rsidRPr="00F6797F">
        <w:rPr>
          <w:b/>
        </w:rPr>
        <w:t>xterm R1</w:t>
      </w:r>
    </w:p>
    <w:p w14:paraId="61F0975A" w14:textId="77777777" w:rsidR="00CB6E06" w:rsidRPr="00A71BE4" w:rsidRDefault="00CB6E06" w:rsidP="00CB6E06">
      <w:pPr>
        <w:pStyle w:val="SubStepAlpha"/>
      </w:pPr>
      <w:r>
        <w:t xml:space="preserve">In the new </w:t>
      </w:r>
      <w:r w:rsidRPr="004C70B3">
        <w:rPr>
          <w:b/>
        </w:rPr>
        <w:t>R1</w:t>
      </w:r>
      <w:r>
        <w:t xml:space="preserve"> terminal window</w:t>
      </w:r>
      <w:r w:rsidRPr="006B299C">
        <w:t xml:space="preserve">, use the </w:t>
      </w:r>
      <w:r w:rsidRPr="00C8638D">
        <w:rPr>
          <w:b/>
        </w:rPr>
        <w:t>iptables</w:t>
      </w:r>
      <w:r w:rsidRPr="006B299C">
        <w:t xml:space="preserve"> command to list the chains and their </w:t>
      </w:r>
      <w:r w:rsidRPr="00A71BE4">
        <w:t>rules currently in use:</w:t>
      </w:r>
    </w:p>
    <w:p w14:paraId="65EB477D" w14:textId="77777777" w:rsidR="00CB6E06" w:rsidRDefault="00CB6E06" w:rsidP="00CB6E06">
      <w:pPr>
        <w:pStyle w:val="CMD"/>
      </w:pPr>
      <w:r>
        <w:t xml:space="preserve">[root@secOps ~]# </w:t>
      </w:r>
      <w:r w:rsidRPr="00C8638D">
        <w:rPr>
          <w:b/>
        </w:rPr>
        <w:t>iptables -L -v</w:t>
      </w:r>
    </w:p>
    <w:p w14:paraId="0E22608D" w14:textId="77777777" w:rsidR="00CB6E06" w:rsidRPr="006B299C" w:rsidRDefault="00CB6E06" w:rsidP="00CB6E06">
      <w:pPr>
        <w:pStyle w:val="CMDOutput"/>
      </w:pPr>
      <w:r w:rsidRPr="006B299C">
        <w:t>Chain INPUT (policy ACCEPT 0 packets, 0 bytes)</w:t>
      </w:r>
    </w:p>
    <w:p w14:paraId="57DEC867" w14:textId="77777777" w:rsidR="00CB6E06" w:rsidRPr="00A71BE4" w:rsidRDefault="00CB6E06" w:rsidP="00CB6E06">
      <w:pPr>
        <w:pStyle w:val="CMDOutput"/>
      </w:pPr>
      <w:r w:rsidRPr="00A71BE4">
        <w:t xml:space="preserve"> pkts bytes target     prot opt in     out     source               destination         </w:t>
      </w:r>
    </w:p>
    <w:p w14:paraId="18BB06B0" w14:textId="77777777" w:rsidR="00CB6E06" w:rsidRPr="00A71BE4" w:rsidRDefault="00CB6E06" w:rsidP="00CB6E06">
      <w:pPr>
        <w:pStyle w:val="CMDOutput"/>
      </w:pPr>
    </w:p>
    <w:p w14:paraId="59FC5DA9" w14:textId="77777777" w:rsidR="00CB6E06" w:rsidRPr="00A71BE4" w:rsidRDefault="00CB6E06" w:rsidP="00CB6E06">
      <w:pPr>
        <w:pStyle w:val="CMDOutput"/>
      </w:pPr>
      <w:r w:rsidRPr="00A71BE4">
        <w:t>Chain FORWARD (policy ACCEPT 6 packets, 504 bytes)</w:t>
      </w:r>
    </w:p>
    <w:p w14:paraId="41A2006D" w14:textId="77777777" w:rsidR="00CB6E06" w:rsidRPr="00A71BE4" w:rsidRDefault="00CB6E06" w:rsidP="00CB6E06">
      <w:pPr>
        <w:pStyle w:val="CMDOutput"/>
      </w:pPr>
      <w:r w:rsidRPr="00A71BE4">
        <w:t xml:space="preserve"> pkts bytes target     prot opt in     out     source               destination         </w:t>
      </w:r>
    </w:p>
    <w:p w14:paraId="7EF71BE0" w14:textId="77777777" w:rsidR="00CB6E06" w:rsidRPr="00A71BE4" w:rsidRDefault="00CB6E06" w:rsidP="00CB6E06">
      <w:pPr>
        <w:pStyle w:val="CMDOutput"/>
      </w:pPr>
    </w:p>
    <w:p w14:paraId="68F56F1C" w14:textId="77777777" w:rsidR="00CB6E06" w:rsidRPr="00A71BE4" w:rsidRDefault="00CB6E06" w:rsidP="00CB6E06">
      <w:pPr>
        <w:pStyle w:val="CMDOutput"/>
      </w:pPr>
      <w:r w:rsidRPr="00A71BE4">
        <w:t>Chain OUTPUT (policy ACCEPT 0 packets, 0 bytes)</w:t>
      </w:r>
    </w:p>
    <w:p w14:paraId="2AB4866D" w14:textId="77777777" w:rsidR="00CB6E06" w:rsidRPr="00A71BE4" w:rsidRDefault="00CB6E06" w:rsidP="00CB6E06">
      <w:pPr>
        <w:pStyle w:val="CMDOutput"/>
      </w:pPr>
      <w:r w:rsidRPr="00A71BE4">
        <w:t xml:space="preserve"> pkts bytes target     prot opt in     out     source               destination         </w:t>
      </w:r>
    </w:p>
    <w:p w14:paraId="6A95C3BC" w14:textId="77777777" w:rsidR="00CB6E06" w:rsidRPr="00A71BE4" w:rsidRDefault="00CB6E06" w:rsidP="00CB6E06">
      <w:pPr>
        <w:pStyle w:val="CMDOutput"/>
      </w:pPr>
    </w:p>
    <w:p w14:paraId="0E82EFB9" w14:textId="77777777" w:rsidR="00CB6E06" w:rsidRDefault="00CB6E06" w:rsidP="00CB6E06">
      <w:pPr>
        <w:pStyle w:val="CMD"/>
      </w:pPr>
      <w:r w:rsidRPr="0096627C">
        <w:t>[root@secOps ~]#</w:t>
      </w:r>
    </w:p>
    <w:p w14:paraId="1746E204" w14:textId="77777777" w:rsidR="00CB6E06" w:rsidRDefault="00CB6E06" w:rsidP="00CB6E06">
      <w:pPr>
        <w:pStyle w:val="Heading4"/>
      </w:pPr>
      <w:r>
        <w:t>Question:</w:t>
      </w:r>
    </w:p>
    <w:p w14:paraId="50333950" w14:textId="71B3BC2C" w:rsidR="00CB6E06" w:rsidRPr="006B299C" w:rsidRDefault="00CB6E06" w:rsidP="00CB6E06">
      <w:pPr>
        <w:pStyle w:val="BodyTextL50"/>
        <w:spacing w:before="0"/>
      </w:pPr>
      <w:r w:rsidRPr="006B299C">
        <w:t xml:space="preserve">What chains are currently in use by </w:t>
      </w:r>
      <w:r w:rsidRPr="004C70B3">
        <w:rPr>
          <w:b/>
        </w:rPr>
        <w:t>R1</w:t>
      </w:r>
      <w:r w:rsidRPr="006B299C">
        <w:t>?</w:t>
      </w:r>
    </w:p>
    <w:p w14:paraId="582A993D" w14:textId="60CE001F" w:rsidR="00CB6E06" w:rsidRDefault="00CB6E06" w:rsidP="00CB6E06">
      <w:pPr>
        <w:pStyle w:val="AnswerLineL50"/>
      </w:pPr>
      <w:r>
        <w:t>Type your answers here.</w:t>
      </w:r>
    </w:p>
    <w:p w14:paraId="09D490C9" w14:textId="77777777" w:rsidR="00CB6E06" w:rsidRPr="006B299C" w:rsidRDefault="00CB6E06" w:rsidP="00CB6E06">
      <w:pPr>
        <w:pStyle w:val="SubStepAlpha"/>
      </w:pPr>
      <w:r>
        <w:t xml:space="preserve">Connections to the malicious server generate packets that must transverse the </w:t>
      </w:r>
      <w:r w:rsidRPr="00D2358D">
        <w:rPr>
          <w:b/>
        </w:rPr>
        <w:t xml:space="preserve">iptables </w:t>
      </w:r>
      <w:r>
        <w:t xml:space="preserve">firewall on </w:t>
      </w:r>
      <w:r w:rsidRPr="00D2358D">
        <w:rPr>
          <w:b/>
        </w:rPr>
        <w:t>R1</w:t>
      </w:r>
      <w:r>
        <w:t xml:space="preserve">. Packets traversing the firewall are handled by the FORWARD rule and therefore, that is the chain that will receive the blocking rule. To keep user computers from connecting to the malicious server identified in Step 1, add the following rule to the FORWARD chain on </w:t>
      </w:r>
      <w:r w:rsidRPr="00D2358D">
        <w:rPr>
          <w:b/>
        </w:rPr>
        <w:t>R1</w:t>
      </w:r>
      <w:r w:rsidRPr="006B299C">
        <w:t>:</w:t>
      </w:r>
      <w:r w:rsidRPr="00C8638D">
        <w:t xml:space="preserve"> </w:t>
      </w:r>
    </w:p>
    <w:p w14:paraId="3AC33348" w14:textId="77777777" w:rsidR="00CB6E06" w:rsidRPr="00C8638D" w:rsidRDefault="00CB6E06" w:rsidP="00CB6E06">
      <w:pPr>
        <w:pStyle w:val="CMD"/>
        <w:rPr>
          <w:b/>
        </w:rPr>
      </w:pPr>
      <w:r w:rsidRPr="00C8638D">
        <w:t>[root@secOps ~]#</w:t>
      </w:r>
      <w:r w:rsidRPr="006B299C">
        <w:t xml:space="preserve"> </w:t>
      </w:r>
      <w:r>
        <w:rPr>
          <w:b/>
        </w:rPr>
        <w:t xml:space="preserve">iptables -I FORWARD </w:t>
      </w:r>
      <w:r w:rsidRPr="00C8638D">
        <w:rPr>
          <w:b/>
        </w:rPr>
        <w:t>-p tcp -d 209.165.202.133 --dport 6666 -j DROP</w:t>
      </w:r>
    </w:p>
    <w:p w14:paraId="6D9316D6" w14:textId="77777777" w:rsidR="00CB6E06" w:rsidRPr="006B299C" w:rsidRDefault="00CB6E06" w:rsidP="00CB6E06">
      <w:pPr>
        <w:pStyle w:val="CMD"/>
      </w:pPr>
      <w:r w:rsidRPr="006B299C">
        <w:t>[root@secOps ~]#</w:t>
      </w:r>
    </w:p>
    <w:p w14:paraId="3EE00D19" w14:textId="77777777" w:rsidR="00CB6E06" w:rsidRDefault="00CB6E06" w:rsidP="00CB6E06">
      <w:pPr>
        <w:pStyle w:val="SubStepAlpha"/>
        <w:numPr>
          <w:ilvl w:val="0"/>
          <w:numId w:val="0"/>
        </w:numPr>
        <w:ind w:left="720"/>
      </w:pPr>
      <w:r>
        <w:t>Where:</w:t>
      </w:r>
    </w:p>
    <w:p w14:paraId="34634D94" w14:textId="77777777" w:rsidR="00CB6E06" w:rsidRPr="006B299C" w:rsidRDefault="00CB6E06" w:rsidP="00CB6E06">
      <w:pPr>
        <w:pStyle w:val="Bulletlevel2"/>
        <w:numPr>
          <w:ilvl w:val="0"/>
          <w:numId w:val="10"/>
        </w:numPr>
        <w:spacing w:before="60" w:after="60" w:line="276" w:lineRule="auto"/>
        <w:ind w:left="1080"/>
      </w:pPr>
      <w:r w:rsidRPr="00C8638D">
        <w:rPr>
          <w:b/>
        </w:rPr>
        <w:t>-I FORWARD</w:t>
      </w:r>
      <w:r w:rsidRPr="006B299C">
        <w:t>: inserts a new rule in the FORWARD chain.</w:t>
      </w:r>
    </w:p>
    <w:p w14:paraId="60A3E3E8" w14:textId="77777777" w:rsidR="00CB6E06" w:rsidRPr="006B299C" w:rsidRDefault="00CB6E06" w:rsidP="00CB6E06">
      <w:pPr>
        <w:pStyle w:val="Bulletlevel2"/>
        <w:numPr>
          <w:ilvl w:val="0"/>
          <w:numId w:val="10"/>
        </w:numPr>
        <w:spacing w:before="60" w:after="60" w:line="276" w:lineRule="auto"/>
        <w:ind w:left="1080"/>
      </w:pPr>
      <w:r w:rsidRPr="00C8638D">
        <w:rPr>
          <w:b/>
        </w:rPr>
        <w:t>-p tcp</w:t>
      </w:r>
      <w:r w:rsidRPr="006B299C">
        <w:t>: specifies the TCP protocol.</w:t>
      </w:r>
    </w:p>
    <w:p w14:paraId="0A6B1D84" w14:textId="77777777" w:rsidR="00CB6E06" w:rsidRPr="006B299C" w:rsidRDefault="00CB6E06" w:rsidP="00CB6E06">
      <w:pPr>
        <w:pStyle w:val="Bulletlevel2"/>
        <w:numPr>
          <w:ilvl w:val="0"/>
          <w:numId w:val="10"/>
        </w:numPr>
        <w:spacing w:before="60" w:after="60" w:line="276" w:lineRule="auto"/>
        <w:ind w:left="1080"/>
      </w:pPr>
      <w:r w:rsidRPr="00C8638D">
        <w:rPr>
          <w:b/>
        </w:rPr>
        <w:t>-d 209.165.202.133</w:t>
      </w:r>
      <w:r w:rsidRPr="006B299C">
        <w:t>: specifies the packet’s destination</w:t>
      </w:r>
    </w:p>
    <w:p w14:paraId="4A580973" w14:textId="77777777" w:rsidR="00CB6E06" w:rsidRPr="006B299C" w:rsidRDefault="00CB6E06" w:rsidP="00CB6E06">
      <w:pPr>
        <w:pStyle w:val="Bulletlevel2"/>
        <w:numPr>
          <w:ilvl w:val="0"/>
          <w:numId w:val="10"/>
        </w:numPr>
        <w:spacing w:before="60" w:after="60" w:line="276" w:lineRule="auto"/>
        <w:ind w:left="1080"/>
      </w:pPr>
      <w:r w:rsidRPr="00C8638D">
        <w:rPr>
          <w:b/>
        </w:rPr>
        <w:t>--dport 6666</w:t>
      </w:r>
      <w:r w:rsidRPr="006B299C">
        <w:t>: specifies the destination port</w:t>
      </w:r>
    </w:p>
    <w:p w14:paraId="2E6F58F8" w14:textId="77777777" w:rsidR="00CB6E06" w:rsidRPr="006B299C" w:rsidRDefault="00CB6E06" w:rsidP="00CB6E06">
      <w:pPr>
        <w:pStyle w:val="Bulletlevel2"/>
        <w:numPr>
          <w:ilvl w:val="0"/>
          <w:numId w:val="10"/>
        </w:numPr>
        <w:spacing w:before="60" w:after="60" w:line="276" w:lineRule="auto"/>
        <w:ind w:left="1080"/>
      </w:pPr>
      <w:r w:rsidRPr="00C8638D">
        <w:rPr>
          <w:b/>
        </w:rPr>
        <w:t>-j DROP</w:t>
      </w:r>
      <w:r w:rsidRPr="006B299C">
        <w:t xml:space="preserve">: set the action to drop. </w:t>
      </w:r>
    </w:p>
    <w:p w14:paraId="00B4F3EB" w14:textId="77777777" w:rsidR="00CB6E06" w:rsidRDefault="00CB6E06" w:rsidP="00CB6E06">
      <w:pPr>
        <w:pStyle w:val="SubStepAlpha"/>
      </w:pPr>
      <w:r>
        <w:t xml:space="preserve">Use the </w:t>
      </w:r>
      <w:r w:rsidRPr="00C8638D">
        <w:rPr>
          <w:b/>
        </w:rPr>
        <w:t>iptables</w:t>
      </w:r>
      <w:r>
        <w:t xml:space="preserve"> command again to ensure the rule was added to the FORWARD chain. The CyberOps Workstation VM may take a few seconds to generate the output:</w:t>
      </w:r>
    </w:p>
    <w:p w14:paraId="38FE3F56" w14:textId="77777777" w:rsidR="00CB6E06" w:rsidRDefault="00CB6E06" w:rsidP="00CB6E06">
      <w:pPr>
        <w:pStyle w:val="CMD"/>
      </w:pPr>
      <w:r>
        <w:t xml:space="preserve">[root@secOps analyst]# </w:t>
      </w:r>
      <w:r w:rsidRPr="00F664DD">
        <w:rPr>
          <w:b/>
        </w:rPr>
        <w:t>iptables -L -v</w:t>
      </w:r>
    </w:p>
    <w:p w14:paraId="0CD08C3B" w14:textId="77777777" w:rsidR="00CB6E06" w:rsidRDefault="00CB6E06" w:rsidP="00CB6E06">
      <w:pPr>
        <w:pStyle w:val="CMDOutput"/>
      </w:pPr>
      <w:r>
        <w:t>Chain INPUT (policy ACCEPT 0 packets, 0 bytes)</w:t>
      </w:r>
    </w:p>
    <w:p w14:paraId="37A06509" w14:textId="77777777" w:rsidR="00CB6E06" w:rsidRDefault="00CB6E06" w:rsidP="00CB6E06">
      <w:pPr>
        <w:pStyle w:val="CMDOutput"/>
      </w:pPr>
      <w:r>
        <w:lastRenderedPageBreak/>
        <w:t xml:space="preserve"> pkts bytes target     prot opt in     out     source               destination         </w:t>
      </w:r>
    </w:p>
    <w:p w14:paraId="1F50ED8D" w14:textId="77777777" w:rsidR="00CB6E06" w:rsidRDefault="00CB6E06" w:rsidP="00CB6E06">
      <w:pPr>
        <w:pStyle w:val="CMDOutput"/>
      </w:pPr>
    </w:p>
    <w:p w14:paraId="7EB6078C" w14:textId="77777777" w:rsidR="00CB6E06" w:rsidRDefault="00CB6E06" w:rsidP="00CB6E06">
      <w:pPr>
        <w:pStyle w:val="CMDOutput"/>
      </w:pPr>
      <w:r>
        <w:t>Chain FORWARD (policy ACCEPT 0 packets, 0 bytes)</w:t>
      </w:r>
    </w:p>
    <w:p w14:paraId="284C7115" w14:textId="77777777" w:rsidR="00CB6E06" w:rsidRDefault="00CB6E06" w:rsidP="00CB6E06">
      <w:pPr>
        <w:pStyle w:val="CMDOutput"/>
      </w:pPr>
      <w:r>
        <w:t xml:space="preserve"> pkts bytes target     prot opt in     out     source               destination         </w:t>
      </w:r>
    </w:p>
    <w:p w14:paraId="179B09C6" w14:textId="77777777" w:rsidR="00CB6E06" w:rsidRDefault="00CB6E06" w:rsidP="00CB6E06">
      <w:pPr>
        <w:pStyle w:val="CMDOutput"/>
      </w:pPr>
      <w:r>
        <w:t xml:space="preserve">    </w:t>
      </w:r>
      <w:r w:rsidRPr="00F664DD">
        <w:rPr>
          <w:highlight w:val="yellow"/>
        </w:rPr>
        <w:t>0     0 DROP       tcp  --  any    any     anywhere             209.165.202.133      tcp dpt:6666</w:t>
      </w:r>
    </w:p>
    <w:p w14:paraId="31D2ADEC" w14:textId="77777777" w:rsidR="00CB6E06" w:rsidRDefault="00CB6E06" w:rsidP="00CB6E06">
      <w:pPr>
        <w:pStyle w:val="CMDOutput"/>
      </w:pPr>
    </w:p>
    <w:p w14:paraId="7A670B07" w14:textId="77777777" w:rsidR="00CB6E06" w:rsidRDefault="00CB6E06" w:rsidP="00CB6E06">
      <w:pPr>
        <w:pStyle w:val="CMDOutput"/>
      </w:pPr>
      <w:r>
        <w:t>Chain OUTPUT (policy ACCEPT 0 packets, 0 bytes)</w:t>
      </w:r>
    </w:p>
    <w:p w14:paraId="5E1EF2A5" w14:textId="77777777" w:rsidR="00CB6E06" w:rsidRDefault="00CB6E06" w:rsidP="00CB6E06">
      <w:pPr>
        <w:pStyle w:val="CMDOutput"/>
      </w:pPr>
      <w:r>
        <w:t xml:space="preserve"> pkts bytes target     prot opt in     out     source               destination         </w:t>
      </w:r>
    </w:p>
    <w:p w14:paraId="644F7B61" w14:textId="77777777" w:rsidR="00CB6E06" w:rsidRDefault="00CB6E06" w:rsidP="00CB6E06">
      <w:pPr>
        <w:pStyle w:val="CMD"/>
      </w:pPr>
      <w:r>
        <w:t xml:space="preserve">[root@secOps analyst]# </w:t>
      </w:r>
    </w:p>
    <w:p w14:paraId="583D3777" w14:textId="77777777" w:rsidR="00CB6E06" w:rsidRDefault="00CB6E06" w:rsidP="00CB6E06">
      <w:pPr>
        <w:pStyle w:val="SubStepAlpha"/>
      </w:pPr>
      <w:r>
        <w:t xml:space="preserve">On </w:t>
      </w:r>
      <w:r>
        <w:rPr>
          <w:b/>
        </w:rPr>
        <w:t>H5</w:t>
      </w:r>
      <w:r>
        <w:t>, try to download the file again:</w:t>
      </w:r>
    </w:p>
    <w:p w14:paraId="3F85BA67" w14:textId="77777777" w:rsidR="00CB6E06" w:rsidRPr="006B299C" w:rsidRDefault="00CB6E06" w:rsidP="00CB6E06">
      <w:pPr>
        <w:pStyle w:val="CMD"/>
      </w:pPr>
      <w:r w:rsidRPr="00C8638D">
        <w:t xml:space="preserve">[root@secOps analyst]# </w:t>
      </w:r>
      <w:r w:rsidRPr="00C8638D">
        <w:rPr>
          <w:b/>
        </w:rPr>
        <w:t>wget 209.165.202.133:6666/W32.Nimda.Amm.exe</w:t>
      </w:r>
    </w:p>
    <w:p w14:paraId="084CEA06" w14:textId="77777777" w:rsidR="00CB6E06" w:rsidRPr="00C77053" w:rsidRDefault="00CB6E06" w:rsidP="00CB6E06">
      <w:pPr>
        <w:pStyle w:val="CMDOutput"/>
      </w:pPr>
      <w:r w:rsidRPr="00C77053">
        <w:t>--2017-05-01 14:42:37--  http://209.165.202.133:6666/W32.Nimda.Amm.exe</w:t>
      </w:r>
    </w:p>
    <w:p w14:paraId="09BA8B2D" w14:textId="77777777" w:rsidR="00CB6E06" w:rsidRPr="00C77053" w:rsidRDefault="00CB6E06" w:rsidP="00CB6E06">
      <w:pPr>
        <w:pStyle w:val="CMDOutput"/>
      </w:pPr>
      <w:r w:rsidRPr="00C77053">
        <w:t>Connecting to 209.165.202.133:6666... failed: Connection timed out.</w:t>
      </w:r>
    </w:p>
    <w:p w14:paraId="5479EA27" w14:textId="77777777" w:rsidR="00CB6E06" w:rsidRPr="00C77053" w:rsidRDefault="00CB6E06" w:rsidP="00CB6E06">
      <w:pPr>
        <w:pStyle w:val="CMDOutput"/>
      </w:pPr>
      <w:r w:rsidRPr="00C77053">
        <w:t>Retrying.</w:t>
      </w:r>
    </w:p>
    <w:p w14:paraId="6418CBD5" w14:textId="77777777" w:rsidR="00CB6E06" w:rsidRPr="00C77053" w:rsidRDefault="00CB6E06" w:rsidP="00CB6E06">
      <w:pPr>
        <w:pStyle w:val="CMDOutput"/>
      </w:pPr>
    </w:p>
    <w:p w14:paraId="26509946" w14:textId="77777777" w:rsidR="00CB6E06" w:rsidRPr="00C77053" w:rsidRDefault="00CB6E06" w:rsidP="00CB6E06">
      <w:pPr>
        <w:pStyle w:val="CMDOutput"/>
      </w:pPr>
      <w:r w:rsidRPr="00C77053">
        <w:t>--2017-05-01 14:44:47--  (try: 2)  http://209.165.202.133:6666/W32.Nimda.Amm.exe</w:t>
      </w:r>
    </w:p>
    <w:p w14:paraId="7D14E5AC" w14:textId="77777777" w:rsidR="00CB6E06" w:rsidRPr="00C77053" w:rsidRDefault="00CB6E06" w:rsidP="00CB6E06">
      <w:pPr>
        <w:pStyle w:val="CMDOutput"/>
      </w:pPr>
      <w:r w:rsidRPr="00C77053">
        <w:t>Connecting to 209.165.202.133:6666... failed: Connection timed out.</w:t>
      </w:r>
    </w:p>
    <w:p w14:paraId="25BBF01F" w14:textId="77777777" w:rsidR="00CB6E06" w:rsidRPr="00C77053" w:rsidRDefault="00CB6E06" w:rsidP="00CB6E06">
      <w:pPr>
        <w:pStyle w:val="CMDOutput"/>
      </w:pPr>
      <w:r w:rsidRPr="00C77053">
        <w:t>Retrying.</w:t>
      </w:r>
    </w:p>
    <w:p w14:paraId="06797A02" w14:textId="77777777" w:rsidR="00CB6E06" w:rsidRDefault="00CB6E06" w:rsidP="00CB6E06">
      <w:pPr>
        <w:pStyle w:val="BodyTextL50"/>
        <w:spacing w:after="0"/>
      </w:pPr>
      <w:r>
        <w:t xml:space="preserve">Enter </w:t>
      </w:r>
      <w:r w:rsidRPr="00B2177E">
        <w:rPr>
          <w:b/>
        </w:rPr>
        <w:t>Ctrl</w:t>
      </w:r>
      <w:r>
        <w:rPr>
          <w:b/>
        </w:rPr>
        <w:t>+</w:t>
      </w:r>
      <w:r w:rsidRPr="00B2177E">
        <w:rPr>
          <w:b/>
        </w:rPr>
        <w:t>C</w:t>
      </w:r>
      <w:r>
        <w:t xml:space="preserve"> to cancel the download, if necessary.</w:t>
      </w:r>
    </w:p>
    <w:p w14:paraId="15E74680" w14:textId="77777777" w:rsidR="00CB6E06" w:rsidRDefault="00CB6E06" w:rsidP="00CB6E06">
      <w:pPr>
        <w:pStyle w:val="Heading4"/>
      </w:pPr>
      <w:r>
        <w:t>Questions:</w:t>
      </w:r>
    </w:p>
    <w:p w14:paraId="35F799D2" w14:textId="473D4E07" w:rsidR="00CB6E06" w:rsidRDefault="00CB6E06" w:rsidP="00CB6E06">
      <w:pPr>
        <w:pStyle w:val="BodyTextL50"/>
        <w:spacing w:before="0"/>
      </w:pPr>
      <w:r>
        <w:t>Was the download successful this time? Explain.</w:t>
      </w:r>
    </w:p>
    <w:p w14:paraId="61DBC156" w14:textId="0716FFF5" w:rsidR="00CB6E06" w:rsidRDefault="00CB6E06" w:rsidP="00CB6E06">
      <w:pPr>
        <w:pStyle w:val="AnswerLineL50"/>
      </w:pPr>
      <w:r>
        <w:t>Type your answers here.</w:t>
      </w:r>
    </w:p>
    <w:p w14:paraId="5CD1AC00" w14:textId="77777777" w:rsidR="00CB6E06" w:rsidRDefault="00CB6E06" w:rsidP="00CB6E06">
      <w:pPr>
        <w:pStyle w:val="BodyTextL50"/>
      </w:pPr>
      <w:r>
        <w:t>What would be a more aggressive but also valid approach when blocking the offending server?</w:t>
      </w:r>
    </w:p>
    <w:p w14:paraId="5811661F" w14:textId="0DF5CE22" w:rsidR="00CB6E06" w:rsidRDefault="00CB6E06" w:rsidP="00CB6E06">
      <w:pPr>
        <w:pStyle w:val="AnswerLineL50"/>
        <w:spacing w:after="720"/>
      </w:pPr>
      <w:r>
        <w:t>Type your answers here.</w:t>
      </w:r>
    </w:p>
    <w:p w14:paraId="21F4E7D8" w14:textId="77777777" w:rsidR="00CB6E06" w:rsidRPr="00164274" w:rsidRDefault="00CB6E06" w:rsidP="00CB6E06">
      <w:pPr>
        <w:pStyle w:val="Heading2"/>
      </w:pPr>
      <w:r>
        <w:t>Terminate and Clear Mininet Process</w:t>
      </w:r>
    </w:p>
    <w:p w14:paraId="4B6F014A" w14:textId="77777777" w:rsidR="00CB6E06" w:rsidRDefault="00CB6E06" w:rsidP="00CB6E06">
      <w:pPr>
        <w:pStyle w:val="SubStepAlpha"/>
      </w:pPr>
      <w:r>
        <w:t xml:space="preserve">Navigate to the terminal used to start Mininet. Terminate the Mininet by entering </w:t>
      </w:r>
      <w:r w:rsidRPr="00B957F6">
        <w:rPr>
          <w:b/>
          <w:bCs/>
        </w:rPr>
        <w:t>quit</w:t>
      </w:r>
      <w:r>
        <w:rPr>
          <w:b/>
        </w:rPr>
        <w:t xml:space="preserve"> </w:t>
      </w:r>
      <w:r>
        <w:t>in the main CyberOps VM terminal window.</w:t>
      </w:r>
    </w:p>
    <w:p w14:paraId="7C915A15" w14:textId="77777777" w:rsidR="00CB6E06" w:rsidRDefault="00CB6E06" w:rsidP="00CB6E06">
      <w:pPr>
        <w:pStyle w:val="SubStepAlpha"/>
      </w:pPr>
      <w:r>
        <w:t xml:space="preserve">After quitting Mininet, clean up the processes started by Mininet. Enter the password </w:t>
      </w:r>
      <w:r w:rsidRPr="00B957F6">
        <w:rPr>
          <w:b/>
          <w:bCs/>
        </w:rPr>
        <w:t>cyberops</w:t>
      </w:r>
      <w:r>
        <w:t xml:space="preserve"> when prompted.</w:t>
      </w:r>
    </w:p>
    <w:p w14:paraId="6F39CE8A" w14:textId="77777777" w:rsidR="00CB6E06" w:rsidRPr="00C8638D" w:rsidRDefault="00CB6E06" w:rsidP="00CB6E06">
      <w:pPr>
        <w:pStyle w:val="CMD"/>
      </w:pPr>
      <w:r w:rsidRPr="00C8638D">
        <w:t xml:space="preserve">[analyst@secOps </w:t>
      </w:r>
      <w:r>
        <w:t>scripts</w:t>
      </w:r>
      <w:r w:rsidRPr="00C8638D">
        <w:t>]$</w:t>
      </w:r>
      <w:r w:rsidRPr="009C35C4">
        <w:t xml:space="preserve"> </w:t>
      </w:r>
      <w:r w:rsidRPr="00AF6DD7">
        <w:rPr>
          <w:b/>
        </w:rPr>
        <w:t>sudo</w:t>
      </w:r>
      <w:r>
        <w:rPr>
          <w:b/>
        </w:rPr>
        <w:t xml:space="preserve"> mn –c </w:t>
      </w:r>
    </w:p>
    <w:p w14:paraId="17B5682A" w14:textId="77777777" w:rsidR="00CB6E06" w:rsidRPr="009C35C4" w:rsidRDefault="00CB6E06" w:rsidP="00CB6E06">
      <w:pPr>
        <w:pStyle w:val="CMDOutput"/>
      </w:pPr>
      <w:r w:rsidRPr="009C35C4">
        <w:t xml:space="preserve">[sudo] password for analyst: </w:t>
      </w:r>
    </w:p>
    <w:p w14:paraId="6607DE2D" w14:textId="73CDAA84" w:rsidR="00C162C0" w:rsidRPr="00CB6E06" w:rsidRDefault="00CB6E06" w:rsidP="00CB6E06">
      <w:pPr>
        <w:pStyle w:val="ConfigWindow"/>
      </w:pPr>
      <w:r w:rsidRPr="00CB6E06">
        <w:t>End of document</w:t>
      </w:r>
    </w:p>
    <w:sectPr w:rsidR="00C162C0" w:rsidRPr="00CB6E0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7500" w14:textId="77777777" w:rsidR="005A7D0C" w:rsidRDefault="005A7D0C" w:rsidP="00710659">
      <w:pPr>
        <w:spacing w:after="0" w:line="240" w:lineRule="auto"/>
      </w:pPr>
      <w:r>
        <w:separator/>
      </w:r>
    </w:p>
    <w:p w14:paraId="211571C5" w14:textId="77777777" w:rsidR="005A7D0C" w:rsidRDefault="005A7D0C"/>
  </w:endnote>
  <w:endnote w:type="continuationSeparator" w:id="0">
    <w:p w14:paraId="5D400D18" w14:textId="77777777" w:rsidR="005A7D0C" w:rsidRDefault="005A7D0C" w:rsidP="00710659">
      <w:pPr>
        <w:spacing w:after="0" w:line="240" w:lineRule="auto"/>
      </w:pPr>
      <w:r>
        <w:continuationSeparator/>
      </w:r>
    </w:p>
    <w:p w14:paraId="7D4341BC" w14:textId="77777777" w:rsidR="005A7D0C" w:rsidRDefault="005A7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170E" w14:textId="77F4E7F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B6E06">
          <w:t>2018</w:t>
        </w:r>
      </w:sdtContent>
    </w:sdt>
    <w:r>
      <w:t xml:space="preserve"> - </w:t>
    </w:r>
    <w:r>
      <w:fldChar w:fldCharType="begin"/>
    </w:r>
    <w:r>
      <w:instrText xml:space="preserve"> SAVEDATE  \@ "yyyy"  \* MERGEFORMAT </w:instrText>
    </w:r>
    <w:r>
      <w:fldChar w:fldCharType="separate"/>
    </w:r>
    <w:r w:rsidR="0006006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17B13" w14:textId="0609414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B6E06">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6006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1801E" w14:textId="77777777" w:rsidR="005A7D0C" w:rsidRDefault="005A7D0C" w:rsidP="00710659">
      <w:pPr>
        <w:spacing w:after="0" w:line="240" w:lineRule="auto"/>
      </w:pPr>
      <w:r>
        <w:separator/>
      </w:r>
    </w:p>
    <w:p w14:paraId="63BCB179" w14:textId="77777777" w:rsidR="005A7D0C" w:rsidRDefault="005A7D0C"/>
  </w:footnote>
  <w:footnote w:type="continuationSeparator" w:id="0">
    <w:p w14:paraId="3F008390" w14:textId="77777777" w:rsidR="005A7D0C" w:rsidRDefault="005A7D0C" w:rsidP="00710659">
      <w:pPr>
        <w:spacing w:after="0" w:line="240" w:lineRule="auto"/>
      </w:pPr>
      <w:r>
        <w:continuationSeparator/>
      </w:r>
    </w:p>
    <w:p w14:paraId="11C3F50C" w14:textId="77777777" w:rsidR="005A7D0C" w:rsidRDefault="005A7D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sdtContent>
      <w:p w14:paraId="7C087182" w14:textId="77777777" w:rsidR="00926CB2" w:rsidRDefault="00CB6E06" w:rsidP="008402F2">
        <w:pPr>
          <w:pStyle w:val="PageHead"/>
        </w:pPr>
        <w:r>
          <w:t>Lab - Snort and Firewall Rules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E4364" w14:textId="77777777" w:rsidR="00926CB2" w:rsidRDefault="00882B63" w:rsidP="006C3FCF">
    <w:pPr>
      <w:ind w:left="-288"/>
    </w:pPr>
    <w:r>
      <w:rPr>
        <w:noProof/>
      </w:rPr>
      <w:drawing>
        <wp:inline distT="0" distB="0" distL="0" distR="0" wp14:anchorId="3E2941FC" wp14:editId="4FD53D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D8C1B3C"/>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 w:numId="13">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06D"/>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685"/>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35A2"/>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973"/>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F9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F12"/>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D0C"/>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3D7"/>
    <w:rsid w:val="00656EEF"/>
    <w:rsid w:val="006576AF"/>
    <w:rsid w:val="0066013F"/>
    <w:rsid w:val="00672919"/>
    <w:rsid w:val="0067687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8B"/>
    <w:rsid w:val="006C57F2"/>
    <w:rsid w:val="006C5949"/>
    <w:rsid w:val="006C6832"/>
    <w:rsid w:val="006D1370"/>
    <w:rsid w:val="006D2C28"/>
    <w:rsid w:val="006D3FC1"/>
    <w:rsid w:val="006D5F7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118"/>
    <w:rsid w:val="009D2C27"/>
    <w:rsid w:val="009D503E"/>
    <w:rsid w:val="009E2309"/>
    <w:rsid w:val="009E42B9"/>
    <w:rsid w:val="009E4E17"/>
    <w:rsid w:val="009E54B9"/>
    <w:rsid w:val="009F3BE0"/>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7F6"/>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E85"/>
    <w:rsid w:val="00C91C26"/>
    <w:rsid w:val="00CA2BB2"/>
    <w:rsid w:val="00CA73D5"/>
    <w:rsid w:val="00CB2FC9"/>
    <w:rsid w:val="00CB5068"/>
    <w:rsid w:val="00CB6E06"/>
    <w:rsid w:val="00CB7D2B"/>
    <w:rsid w:val="00CC1C87"/>
    <w:rsid w:val="00CC3000"/>
    <w:rsid w:val="00CC4859"/>
    <w:rsid w:val="00CC7A35"/>
    <w:rsid w:val="00CD072A"/>
    <w:rsid w:val="00CD1070"/>
    <w:rsid w:val="00CD40B1"/>
    <w:rsid w:val="00CD51E0"/>
    <w:rsid w:val="00CD7C56"/>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57FFD"/>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FA3"/>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A1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8C7"/>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E5FAA"/>
  <w15:docId w15:val="{449490DC-04CB-45E0-86A1-3C012C0B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B6E0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6013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013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6E06"/>
    <w:pPr>
      <w:spacing w:after="48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013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6013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A0047F9C244BA997070E2BCCA11C5E"/>
        <w:category>
          <w:name w:val="General"/>
          <w:gallery w:val="placeholder"/>
        </w:category>
        <w:types>
          <w:type w:val="bbPlcHdr"/>
        </w:types>
        <w:behaviors>
          <w:behavior w:val="content"/>
        </w:behaviors>
        <w:guid w:val="{6D966512-9A99-4062-A687-C2E80583C925}"/>
      </w:docPartPr>
      <w:docPartBody>
        <w:p w:rsidR="00CE5653" w:rsidRDefault="00E117DE">
          <w:pPr>
            <w:pStyle w:val="D0A0047F9C244BA997070E2BCCA11C5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002482"/>
    <w:rsid w:val="0009378E"/>
    <w:rsid w:val="00163193"/>
    <w:rsid w:val="003D12D5"/>
    <w:rsid w:val="00BB02F8"/>
    <w:rsid w:val="00CE5653"/>
    <w:rsid w:val="00E1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0047F9C244BA997070E2BCCA11C5E">
    <w:name w:val="D0A0047F9C244BA997070E2BCCA11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D03F6-DAAE-4CA2-A60E-F3392C31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8</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 Snort and Firewall Rules</vt:lpstr>
    </vt:vector>
  </TitlesOfParts>
  <Company>Cisco Systems, Inc.</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Snort and Firewall Rules</dc:title>
  <dc:creator>SP</dc:creator>
  <dc:description>2018</dc:description>
  <cp:lastModifiedBy>Suk-Yi</cp:lastModifiedBy>
  <cp:revision>6</cp:revision>
  <cp:lastPrinted>2020-07-15T16:45:00Z</cp:lastPrinted>
  <dcterms:created xsi:type="dcterms:W3CDTF">2020-05-14T17:18:00Z</dcterms:created>
  <dcterms:modified xsi:type="dcterms:W3CDTF">2020-07-15T16:45:00Z</dcterms:modified>
</cp:coreProperties>
</file>