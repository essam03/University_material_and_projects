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C2011" w14:textId="59B012D3" w:rsidR="004D36D7" w:rsidRPr="00FD4A68" w:rsidRDefault="0057309C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5BD3A020DB5E457585B11D6BE2AFFA3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5A0E3A" w:rsidRPr="005A0E3A">
            <w:t xml:space="preserve">Class Activity </w:t>
          </w:r>
          <w:r w:rsidR="005A0E3A">
            <w:t>-</w:t>
          </w:r>
          <w:r w:rsidR="005A0E3A" w:rsidRPr="005A0E3A">
            <w:t xml:space="preserve"> Top Hacker Shows Us How It is Done</w:t>
          </w:r>
        </w:sdtContent>
      </w:sdt>
    </w:p>
    <w:p w14:paraId="5DC4F65A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682BBEB9" w14:textId="189B5E93" w:rsidR="005A0E3A" w:rsidRDefault="005A0E3A" w:rsidP="005A0E3A">
      <w:pPr>
        <w:pStyle w:val="BodyTextL25"/>
      </w:pPr>
      <w:r w:rsidRPr="003C7F8F">
        <w:t>Understand vulnerabilities of wireless and other common technologies</w:t>
      </w:r>
    </w:p>
    <w:p w14:paraId="45F632FB" w14:textId="5992B286" w:rsidR="008E5F72" w:rsidRDefault="003D7064" w:rsidP="008E5F72">
      <w:pPr>
        <w:pStyle w:val="BodyTextL25Bold"/>
      </w:pPr>
      <w:r>
        <w:t>Part</w:t>
      </w:r>
      <w:r w:rsidR="008E5F72">
        <w:t xml:space="preserve"> 1: View the TEDx Video “Top Hacker Shows Us How It’s Done; </w:t>
      </w:r>
      <w:proofErr w:type="spellStart"/>
      <w:r w:rsidR="008E5F72">
        <w:t>Pablos</w:t>
      </w:r>
      <w:proofErr w:type="spellEnd"/>
      <w:r w:rsidR="008E5F72">
        <w:t xml:space="preserve"> Holman at </w:t>
      </w:r>
      <w:proofErr w:type="spellStart"/>
      <w:r w:rsidR="008E5F72">
        <w:t>TEDxMidwests</w:t>
      </w:r>
      <w:proofErr w:type="spellEnd"/>
      <w:r w:rsidR="008E5F72">
        <w:t>”</w:t>
      </w:r>
    </w:p>
    <w:p w14:paraId="110E9EA1" w14:textId="6239A14E" w:rsidR="008E5F72" w:rsidRPr="003C7F8F" w:rsidRDefault="003D7064" w:rsidP="008E5F72">
      <w:pPr>
        <w:pStyle w:val="BodyTextL25Bold"/>
      </w:pPr>
      <w:r>
        <w:t>Part</w:t>
      </w:r>
      <w:r w:rsidR="008E5F72">
        <w:t xml:space="preserve"> 2: Answer the following questions</w:t>
      </w:r>
    </w:p>
    <w:p w14:paraId="7140ABDA" w14:textId="77777777" w:rsidR="00D778DF" w:rsidRDefault="00D778DF" w:rsidP="00D452F4">
      <w:pPr>
        <w:pStyle w:val="Heading1"/>
      </w:pPr>
      <w:r w:rsidRPr="00E70096">
        <w:t>Background / Scenario</w:t>
      </w:r>
    </w:p>
    <w:p w14:paraId="590DB292" w14:textId="77777777" w:rsidR="005A0E3A" w:rsidRDefault="005A0E3A" w:rsidP="005A0E3A">
      <w:pPr>
        <w:pStyle w:val="BodyTextL25"/>
      </w:pPr>
      <w:r>
        <w:t>Nearly every “secure” system that is used today can be vulnerable to some type of cyberattack.</w:t>
      </w:r>
    </w:p>
    <w:p w14:paraId="7D8865EC" w14:textId="77777777" w:rsidR="00D778DF" w:rsidRPr="00E70096" w:rsidRDefault="00D778DF" w:rsidP="00D452F4">
      <w:pPr>
        <w:pStyle w:val="Heading1"/>
      </w:pPr>
      <w:r w:rsidRPr="00E70096">
        <w:t>Required Resources</w:t>
      </w:r>
    </w:p>
    <w:p w14:paraId="63614A1F" w14:textId="77777777" w:rsidR="005A0E3A" w:rsidRDefault="005A0E3A" w:rsidP="005A0E3A">
      <w:pPr>
        <w:pStyle w:val="Bulletlevel1"/>
        <w:spacing w:before="60" w:after="60" w:line="276" w:lineRule="auto"/>
      </w:pPr>
      <w:r>
        <w:t>PC or mobile device with internet access</w:t>
      </w:r>
    </w:p>
    <w:p w14:paraId="336F84A9" w14:textId="77777777" w:rsidR="00125806" w:rsidRDefault="00125806" w:rsidP="00D452F4">
      <w:pPr>
        <w:pStyle w:val="Heading1"/>
      </w:pPr>
      <w:r>
        <w:t>Instructions</w:t>
      </w:r>
    </w:p>
    <w:p w14:paraId="3F0ECB6F" w14:textId="77777777" w:rsidR="005A0E3A" w:rsidRDefault="005A0E3A" w:rsidP="005069B8">
      <w:pPr>
        <w:pStyle w:val="Heading2"/>
        <w:ind w:left="900" w:hanging="900"/>
      </w:pPr>
      <w:r>
        <w:t xml:space="preserve">View the TEDx Video “Top Hacker Shows Us How It’s Done; </w:t>
      </w:r>
      <w:proofErr w:type="spellStart"/>
      <w:r>
        <w:t>Pablos</w:t>
      </w:r>
      <w:proofErr w:type="spellEnd"/>
      <w:r>
        <w:t xml:space="preserve"> Holman at </w:t>
      </w:r>
      <w:proofErr w:type="spellStart"/>
      <w:r>
        <w:t>TEDxMidwests</w:t>
      </w:r>
      <w:proofErr w:type="spellEnd"/>
      <w:r>
        <w:t>”</w:t>
      </w:r>
    </w:p>
    <w:p w14:paraId="359F3086" w14:textId="77777777" w:rsidR="005A0E3A" w:rsidRDefault="005A0E3A" w:rsidP="005A0E3A">
      <w:pPr>
        <w:pStyle w:val="SubStepAlpha"/>
      </w:pPr>
      <w:r>
        <w:t>Locate the video on the internet and watch it.</w:t>
      </w:r>
    </w:p>
    <w:p w14:paraId="37155E4B" w14:textId="77777777" w:rsidR="005A0E3A" w:rsidRDefault="005A0E3A" w:rsidP="005A0E3A">
      <w:pPr>
        <w:pStyle w:val="SubStepAlpha"/>
      </w:pPr>
      <w:r>
        <w:t>C</w:t>
      </w:r>
      <w:r w:rsidRPr="00FD49C7">
        <w:t>hoose one of the hacks discussed by Mr. Holman</w:t>
      </w:r>
      <w:r>
        <w:t xml:space="preserve"> in the video</w:t>
      </w:r>
      <w:r w:rsidRPr="00FD49C7">
        <w:t xml:space="preserve"> and </w:t>
      </w:r>
      <w:r>
        <w:t>use your favorite search engine to conduct some additional research on the hack.</w:t>
      </w:r>
    </w:p>
    <w:p w14:paraId="49CF4660" w14:textId="77777777" w:rsidR="005A0E3A" w:rsidRDefault="005A0E3A" w:rsidP="005A0E3A">
      <w:pPr>
        <w:pStyle w:val="SubStepAlpha"/>
      </w:pPr>
      <w:r>
        <w:t xml:space="preserve">For the hack chosen in Step 1b, </w:t>
      </w:r>
      <w:r w:rsidRPr="00FD49C7">
        <w:t xml:space="preserve">answer </w:t>
      </w:r>
      <w:r>
        <w:t>the questions below. Be prepared to share your work in a full class discussion.</w:t>
      </w:r>
    </w:p>
    <w:p w14:paraId="2FCBB6A1" w14:textId="511B411B" w:rsidR="005A0E3A" w:rsidRDefault="005A0E3A" w:rsidP="005A0E3A">
      <w:pPr>
        <w:pStyle w:val="Heading2"/>
      </w:pPr>
      <w:r>
        <w:t>Answer the following questions.</w:t>
      </w:r>
    </w:p>
    <w:p w14:paraId="1D9D9C5A" w14:textId="67DEAF6C" w:rsidR="005A0E3A" w:rsidRPr="005A0E3A" w:rsidRDefault="005A0E3A" w:rsidP="005A0E3A">
      <w:pPr>
        <w:pStyle w:val="Heading3"/>
      </w:pPr>
      <w:r>
        <w:t>Questions:</w:t>
      </w:r>
    </w:p>
    <w:p w14:paraId="352A0B97" w14:textId="1CFAC4D6" w:rsidR="005A0E3A" w:rsidRDefault="005A0E3A" w:rsidP="005A0E3A">
      <w:pPr>
        <w:pStyle w:val="SubStepAlpha"/>
        <w:spacing w:before="0"/>
      </w:pPr>
      <w:r w:rsidRPr="001F0BA9">
        <w:t>What</w:t>
      </w:r>
      <w:r>
        <w:t xml:space="preserve"> is the vulnerability being exploited?</w:t>
      </w:r>
    </w:p>
    <w:p w14:paraId="5B5E159D" w14:textId="5E3B39C7" w:rsidR="005A0E3A" w:rsidRDefault="005A0E3A" w:rsidP="009E5BCD">
      <w:pPr>
        <w:pStyle w:val="AnswerLineL50"/>
      </w:pPr>
      <w:r>
        <w:t>Type your answers here.</w:t>
      </w:r>
    </w:p>
    <w:p w14:paraId="252CF28C" w14:textId="77777777" w:rsidR="005A0E3A" w:rsidRDefault="005A0E3A" w:rsidP="005A0E3A">
      <w:pPr>
        <w:pStyle w:val="SubStepAlpha"/>
      </w:pPr>
      <w:r>
        <w:t>What information, data, or control can be gained by a hacker exploiting this vulnerability?</w:t>
      </w:r>
    </w:p>
    <w:p w14:paraId="70263634" w14:textId="77777777" w:rsidR="005A0E3A" w:rsidRDefault="005A0E3A" w:rsidP="005A0E3A">
      <w:pPr>
        <w:pStyle w:val="AnswerLineL50"/>
      </w:pPr>
      <w:r>
        <w:t>Type your answers here.</w:t>
      </w:r>
    </w:p>
    <w:p w14:paraId="558E579F" w14:textId="77777777" w:rsidR="005A0E3A" w:rsidRDefault="005A0E3A" w:rsidP="005A0E3A">
      <w:pPr>
        <w:pStyle w:val="SubStepAlpha"/>
      </w:pPr>
      <w:r>
        <w:t>How is the hack performed?</w:t>
      </w:r>
    </w:p>
    <w:p w14:paraId="124BB5C0" w14:textId="7D8838F3" w:rsidR="005A0E3A" w:rsidRDefault="005A0E3A" w:rsidP="005A0E3A">
      <w:pPr>
        <w:pStyle w:val="AnswerLineL50"/>
      </w:pPr>
      <w:r>
        <w:t>Type your answers here.</w:t>
      </w:r>
    </w:p>
    <w:p w14:paraId="10F3225F" w14:textId="77777777" w:rsidR="005A0E3A" w:rsidRDefault="005A0E3A" w:rsidP="005A0E3A">
      <w:pPr>
        <w:pStyle w:val="SubStepAlpha"/>
      </w:pPr>
      <w:r>
        <w:t xml:space="preserve">What about this </w:t>
      </w:r>
      <w:proofErr w:type="gramStart"/>
      <w:r>
        <w:t>particular hack</w:t>
      </w:r>
      <w:proofErr w:type="gramEnd"/>
      <w:r>
        <w:t xml:space="preserve"> interested you specifically?</w:t>
      </w:r>
    </w:p>
    <w:p w14:paraId="39600E59" w14:textId="35133B3C" w:rsidR="005A0E3A" w:rsidRDefault="005A0E3A" w:rsidP="005A0E3A">
      <w:pPr>
        <w:pStyle w:val="AnswerLineL50"/>
      </w:pPr>
      <w:r>
        <w:t>Type your answers here.</w:t>
      </w:r>
    </w:p>
    <w:p w14:paraId="04FED595" w14:textId="77777777" w:rsidR="005A0E3A" w:rsidRDefault="005A0E3A" w:rsidP="005A0E3A">
      <w:pPr>
        <w:pStyle w:val="SubStepAlpha"/>
      </w:pPr>
      <w:r>
        <w:t xml:space="preserve">How do you think this </w:t>
      </w:r>
      <w:proofErr w:type="gramStart"/>
      <w:r>
        <w:t>particular hack</w:t>
      </w:r>
      <w:proofErr w:type="gramEnd"/>
      <w:r>
        <w:t xml:space="preserve"> could be mitigated?</w:t>
      </w:r>
    </w:p>
    <w:p w14:paraId="0F70BD63" w14:textId="731E3CDA" w:rsidR="005A0E3A" w:rsidRDefault="005A0E3A" w:rsidP="009E5BCD">
      <w:pPr>
        <w:pStyle w:val="AnswerLineL50"/>
        <w:spacing w:after="360"/>
      </w:pPr>
      <w:r>
        <w:t>Type your answers here.</w:t>
      </w:r>
    </w:p>
    <w:p w14:paraId="0D827CFD" w14:textId="27C072A4" w:rsidR="00C162C0" w:rsidRPr="005A0E3A" w:rsidRDefault="005A0E3A" w:rsidP="005A0E3A">
      <w:pPr>
        <w:pStyle w:val="ConfigWindow"/>
      </w:pPr>
      <w:r w:rsidRPr="005A0E3A">
        <w:t>End of document</w:t>
      </w:r>
    </w:p>
    <w:sectPr w:rsidR="00C162C0" w:rsidRPr="005A0E3A" w:rsidSect="00AD0A96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152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F31856" w14:textId="77777777" w:rsidR="0057309C" w:rsidRDefault="0057309C" w:rsidP="00710659">
      <w:pPr>
        <w:spacing w:after="0" w:line="240" w:lineRule="auto"/>
      </w:pPr>
      <w:r>
        <w:separator/>
      </w:r>
    </w:p>
    <w:p w14:paraId="73F99B38" w14:textId="77777777" w:rsidR="0057309C" w:rsidRDefault="0057309C"/>
  </w:endnote>
  <w:endnote w:type="continuationSeparator" w:id="0">
    <w:p w14:paraId="15CD85CA" w14:textId="77777777" w:rsidR="0057309C" w:rsidRDefault="0057309C" w:rsidP="00710659">
      <w:pPr>
        <w:spacing w:after="0" w:line="240" w:lineRule="auto"/>
      </w:pPr>
      <w:r>
        <w:continuationSeparator/>
      </w:r>
    </w:p>
    <w:p w14:paraId="08924418" w14:textId="77777777" w:rsidR="0057309C" w:rsidRDefault="005730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38763" w14:textId="26BB158B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732C8">
          <w:t>2017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0A6BE0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CC85C" w14:textId="1241D249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732C8">
          <w:t>2017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0A6BE0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B0E76" w14:textId="77777777" w:rsidR="0057309C" w:rsidRDefault="0057309C" w:rsidP="00710659">
      <w:pPr>
        <w:spacing w:after="0" w:line="240" w:lineRule="auto"/>
      </w:pPr>
      <w:r>
        <w:separator/>
      </w:r>
    </w:p>
    <w:p w14:paraId="20668143" w14:textId="77777777" w:rsidR="0057309C" w:rsidRDefault="0057309C"/>
  </w:footnote>
  <w:footnote w:type="continuationSeparator" w:id="0">
    <w:p w14:paraId="31853AF5" w14:textId="77777777" w:rsidR="0057309C" w:rsidRDefault="0057309C" w:rsidP="00710659">
      <w:pPr>
        <w:spacing w:after="0" w:line="240" w:lineRule="auto"/>
      </w:pPr>
      <w:r>
        <w:continuationSeparator/>
      </w:r>
    </w:p>
    <w:p w14:paraId="5F339D72" w14:textId="77777777" w:rsidR="0057309C" w:rsidRDefault="005730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5BD3A020DB5E457585B11D6BE2AFFA3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D5E93EB" w14:textId="77777777" w:rsidR="00926CB2" w:rsidRDefault="005A0E3A" w:rsidP="008402F2">
        <w:pPr>
          <w:pStyle w:val="PageHead"/>
        </w:pPr>
        <w:r>
          <w:t>Class Activity - Top Hacker Shows Us How It is Done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B051F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0931DB86" wp14:editId="58BF65EA">
          <wp:extent cx="2587752" cy="804672"/>
          <wp:effectExtent l="0" t="0" r="3175" b="0"/>
          <wp:docPr id="1" name="Picture 1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640858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5E011ED7"/>
    <w:multiLevelType w:val="multilevel"/>
    <w:tmpl w:val="9242673A"/>
    <w:lvl w:ilvl="0">
      <w:start w:val="1"/>
      <w:numFmt w:val="decimal"/>
      <w:suff w:val="space"/>
      <w:lvlText w:val="Part %1:"/>
      <w:lvlJc w:val="left"/>
      <w:pPr>
        <w:ind w:left="576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</w:num>
  <w:num w:numId="11">
    <w:abstractNumId w:val="7"/>
    <w:lvlOverride w:ilvl="0">
      <w:lvl w:ilvl="0">
        <w:start w:val="1"/>
        <w:numFmt w:val="decimal"/>
        <w:suff w:val="space"/>
        <w:lvlText w:val="Part %1:"/>
        <w:lvlJc w:val="left"/>
        <w:pPr>
          <w:ind w:left="5760" w:hanging="1080"/>
        </w:pPr>
        <w:rPr>
          <w:rFonts w:hint="default"/>
        </w:rPr>
      </w:lvl>
    </w:lvlOverride>
  </w:num>
  <w:num w:numId="12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0F"/>
    <w:rsid w:val="00001BDF"/>
    <w:rsid w:val="0000380F"/>
    <w:rsid w:val="00004175"/>
    <w:rsid w:val="000059C9"/>
    <w:rsid w:val="00012C22"/>
    <w:rsid w:val="000160F7"/>
    <w:rsid w:val="0001630F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A6BE0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3A8D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4325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68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94E65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3203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5F90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D7064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5FB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069B8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309C"/>
    <w:rsid w:val="005762B1"/>
    <w:rsid w:val="00580456"/>
    <w:rsid w:val="00580E73"/>
    <w:rsid w:val="00592329"/>
    <w:rsid w:val="00593386"/>
    <w:rsid w:val="00596998"/>
    <w:rsid w:val="0059790F"/>
    <w:rsid w:val="005A0E3A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57D76"/>
    <w:rsid w:val="00672919"/>
    <w:rsid w:val="00677544"/>
    <w:rsid w:val="00680E0F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285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4337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5F72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E5BCD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0A96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32C8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122C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55D6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FFFBD"/>
  <w15:docId w15:val="{13CBAA3B-1EE5-40DA-B9A6-AC197CE3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D7064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3D7064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3D7064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A0E3A"/>
    <w:pPr>
      <w:keepNext/>
      <w:spacing w:before="0" w:after="0" w:line="240" w:lineRule="auto"/>
      <w:outlineLvl w:val="2"/>
    </w:pPr>
    <w:rPr>
      <w:rFonts w:eastAsia="Times New Roman"/>
      <w:bCs/>
      <w:color w:val="FFFFFF" w:themeColor="background1"/>
      <w:sz w:val="6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5069B8"/>
    <w:pPr>
      <w:spacing w:after="600"/>
    </w:pPr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9E5BCD"/>
    <w:pPr>
      <w:spacing w:after="420"/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2F3203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3D7064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3D7064"/>
    <w:pPr>
      <w:numPr>
        <w:ilvl w:val="3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3D7064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5A0E3A"/>
    <w:rPr>
      <w:rFonts w:eastAsia="Times New Roman"/>
      <w:bCs/>
      <w:color w:val="FFFFFF" w:themeColor="background1"/>
      <w:sz w:val="6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styleId="ListParagraph">
    <w:name w:val="List Paragraph"/>
    <w:basedOn w:val="Normal"/>
    <w:uiPriority w:val="34"/>
    <w:qFormat/>
    <w:rsid w:val="005A0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BD3A020DB5E457585B11D6BE2AFF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FEE36-4604-4996-A3EF-543820302B61}"/>
      </w:docPartPr>
      <w:docPartBody>
        <w:p w:rsidR="00CC6455" w:rsidRDefault="00D8798F">
          <w:pPr>
            <w:pStyle w:val="5BD3A020DB5E457585B11D6BE2AFFA36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8F"/>
    <w:rsid w:val="00204006"/>
    <w:rsid w:val="004A4D2D"/>
    <w:rsid w:val="005D602A"/>
    <w:rsid w:val="00A061F5"/>
    <w:rsid w:val="00CC6455"/>
    <w:rsid w:val="00D65ECE"/>
    <w:rsid w:val="00D8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BD3A020DB5E457585B11D6BE2AFFA36">
    <w:name w:val="5BD3A020DB5E457585B11D6BE2AFFA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B81BDD-0827-4304-AF79-DE57428A7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7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Activity - Top Hacker Shows Us How It is Done</vt:lpstr>
    </vt:vector>
  </TitlesOfParts>
  <Company>Cisco Systems, Inc.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Activity - Top Hacker Shows Us How It is Done</dc:title>
  <dc:creator>SP</dc:creator>
  <dc:description>2017</dc:description>
  <cp:lastModifiedBy>Suk-Yi Pennock -X (spennock - UNICON INC at Cisco)</cp:lastModifiedBy>
  <cp:revision>11</cp:revision>
  <cp:lastPrinted>2020-07-22T17:02:00Z</cp:lastPrinted>
  <dcterms:created xsi:type="dcterms:W3CDTF">2020-05-18T15:39:00Z</dcterms:created>
  <dcterms:modified xsi:type="dcterms:W3CDTF">2020-07-22T17:32:00Z</dcterms:modified>
</cp:coreProperties>
</file>