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97AF" w14:textId="643AF2C2" w:rsidR="004D36D7" w:rsidRPr="00FD4A68" w:rsidRDefault="007640EC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8FF2BBB91F74816AF766FEEB00527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A03CC">
            <w:t>Lab - Visualizing the Black Hats</w:t>
          </w:r>
        </w:sdtContent>
      </w:sdt>
      <w:r w:rsidR="004D36D7" w:rsidRPr="00FD4A68">
        <w:t xml:space="preserve"> </w:t>
      </w:r>
    </w:p>
    <w:p w14:paraId="40FDDB53" w14:textId="77777777" w:rsidR="00D778DF" w:rsidRPr="00E70096" w:rsidRDefault="00D778DF" w:rsidP="00D452F4">
      <w:pPr>
        <w:pStyle w:val="Heading1"/>
      </w:pPr>
      <w:bookmarkStart w:id="0" w:name="_GoBack"/>
      <w:bookmarkEnd w:id="0"/>
      <w:r w:rsidRPr="00E70096">
        <w:t>Objectives</w:t>
      </w:r>
    </w:p>
    <w:p w14:paraId="65D3D1A5" w14:textId="77777777" w:rsidR="0040748F" w:rsidRPr="00647CBE" w:rsidRDefault="0040748F" w:rsidP="0040748F">
      <w:pPr>
        <w:pStyle w:val="BodyTextL25"/>
      </w:pPr>
      <w:r w:rsidRPr="00647CBE">
        <w:t>Research and analyze cyber security incidents</w:t>
      </w:r>
      <w:r>
        <w:t>.</w:t>
      </w:r>
    </w:p>
    <w:p w14:paraId="0A1EA69F" w14:textId="77777777" w:rsidR="00D778DF" w:rsidRDefault="00D778DF" w:rsidP="00D452F4">
      <w:pPr>
        <w:pStyle w:val="Heading1"/>
      </w:pPr>
      <w:r w:rsidRPr="00E70096">
        <w:t>Background / Scenario</w:t>
      </w:r>
    </w:p>
    <w:p w14:paraId="54EAE904" w14:textId="77777777" w:rsidR="0040748F" w:rsidRDefault="0040748F" w:rsidP="0040748F">
      <w:pPr>
        <w:pStyle w:val="BodyTextL25"/>
      </w:pPr>
      <w:r>
        <w:t>The FBI has estimated that cybercrime cost individuals and companies over 3.5 billion dollars in 2019. Go</w:t>
      </w:r>
      <w:r w:rsidRPr="00C36AEA">
        <w:t>ver</w:t>
      </w:r>
      <w:r>
        <w:t>nments, businesses, and individual users are increasingly the targets of cyberattacks and cybersecurity incidents are becoming more common.</w:t>
      </w:r>
    </w:p>
    <w:p w14:paraId="52FA34B0" w14:textId="77777777" w:rsidR="0040748F" w:rsidRDefault="0040748F" w:rsidP="0040748F">
      <w:pPr>
        <w:pStyle w:val="BodyTextL25"/>
      </w:pPr>
      <w:r>
        <w:t>In this lab, you will create three hypothetical cyber attackers, each with an organization, an attack, a motive. In addition, suggest a method by which an organization could prevent or mitigate the attack.</w:t>
      </w:r>
    </w:p>
    <w:p w14:paraId="63C435E7" w14:textId="77777777" w:rsidR="0040748F" w:rsidRDefault="0040748F" w:rsidP="0040748F">
      <w:pPr>
        <w:pStyle w:val="BodyTextL25"/>
      </w:pPr>
      <w:r w:rsidRPr="00D36B7E">
        <w:rPr>
          <w:b/>
        </w:rPr>
        <w:t>Note</w:t>
      </w:r>
      <w:r>
        <w:t xml:space="preserve">: </w:t>
      </w:r>
      <w:r w:rsidRPr="00D36B7E">
        <w:t>You</w:t>
      </w:r>
      <w:r>
        <w:t xml:space="preserve"> can use the web browser in the virtual machine that was installed in a previous lab to research security issues. By using the virtual machine, you may prevent malware from being installed on your computer.</w:t>
      </w:r>
    </w:p>
    <w:p w14:paraId="7954C352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30922038" w14:textId="77777777" w:rsidR="0040748F" w:rsidRDefault="0040748F" w:rsidP="0040748F">
      <w:pPr>
        <w:pStyle w:val="Bulletlevel1"/>
        <w:spacing w:before="60" w:after="60" w:line="276" w:lineRule="auto"/>
      </w:pPr>
      <w:r>
        <w:t>PC or mobile device with internet access and virtual machine (optional)</w:t>
      </w:r>
    </w:p>
    <w:p w14:paraId="410F6057" w14:textId="77777777" w:rsidR="00125806" w:rsidRDefault="00125806" w:rsidP="00D452F4">
      <w:pPr>
        <w:pStyle w:val="Heading1"/>
      </w:pPr>
      <w:r>
        <w:t>Instructions</w:t>
      </w:r>
    </w:p>
    <w:p w14:paraId="05EFCB64" w14:textId="73DAC558" w:rsidR="00103401" w:rsidRDefault="00103401" w:rsidP="00103401">
      <w:pPr>
        <w:pStyle w:val="Heading2"/>
      </w:pPr>
    </w:p>
    <w:p w14:paraId="0AB3B29A" w14:textId="77777777" w:rsidR="0040748F" w:rsidRDefault="0040748F" w:rsidP="0040748F">
      <w:pPr>
        <w:pStyle w:val="SubStepAlpha"/>
      </w:pPr>
      <w:r>
        <w:t>Who is the attacker?</w:t>
      </w:r>
    </w:p>
    <w:p w14:paraId="394E6DED" w14:textId="16E4B1A1" w:rsidR="0040748F" w:rsidRDefault="004C264E" w:rsidP="004C264E">
      <w:pPr>
        <w:pStyle w:val="AnswerLineL50"/>
      </w:pPr>
      <w:r>
        <w:t>Type your answers here.</w:t>
      </w:r>
    </w:p>
    <w:p w14:paraId="5E9DA963" w14:textId="77777777" w:rsidR="0040748F" w:rsidRDefault="0040748F" w:rsidP="004C264E">
      <w:pPr>
        <w:pStyle w:val="SubStepAlpha"/>
      </w:pPr>
      <w:r>
        <w:t>What organization or group is the attacker associated with, if any?</w:t>
      </w:r>
    </w:p>
    <w:p w14:paraId="6F549D88" w14:textId="77777777" w:rsidR="004C264E" w:rsidRDefault="004C264E" w:rsidP="004C264E">
      <w:pPr>
        <w:pStyle w:val="AnswerLineL50"/>
      </w:pPr>
      <w:r>
        <w:t>Type your answers here.</w:t>
      </w:r>
    </w:p>
    <w:p w14:paraId="35FCBC72" w14:textId="77777777" w:rsidR="0040748F" w:rsidRDefault="0040748F" w:rsidP="004C264E">
      <w:pPr>
        <w:pStyle w:val="SubStepAlpha"/>
      </w:pPr>
      <w:r>
        <w:t>What is the motive of the attacker?</w:t>
      </w:r>
    </w:p>
    <w:p w14:paraId="58B84D92" w14:textId="77777777" w:rsidR="004C264E" w:rsidRDefault="004C264E" w:rsidP="004C264E">
      <w:pPr>
        <w:pStyle w:val="AnswerLineL50"/>
      </w:pPr>
      <w:r>
        <w:t>Type your answers here.</w:t>
      </w:r>
    </w:p>
    <w:p w14:paraId="7AF3C453" w14:textId="77777777" w:rsidR="0040748F" w:rsidRDefault="0040748F" w:rsidP="004C264E">
      <w:pPr>
        <w:pStyle w:val="SubStepAlpha"/>
      </w:pPr>
      <w:r>
        <w:t>What method of attack was used?</w:t>
      </w:r>
    </w:p>
    <w:p w14:paraId="1A0580B3" w14:textId="77777777" w:rsidR="004C264E" w:rsidRDefault="004C264E" w:rsidP="004C264E">
      <w:pPr>
        <w:pStyle w:val="AnswerLineL50"/>
      </w:pPr>
      <w:r>
        <w:t>Type your answers here.</w:t>
      </w:r>
    </w:p>
    <w:p w14:paraId="2F70ED9A" w14:textId="77777777" w:rsidR="0040748F" w:rsidRDefault="0040748F" w:rsidP="003E6F3B">
      <w:pPr>
        <w:pStyle w:val="SubStepAlpha"/>
      </w:pPr>
      <w:r>
        <w:lastRenderedPageBreak/>
        <w:t xml:space="preserve">What was the target and vulnerability used against the business? </w:t>
      </w:r>
    </w:p>
    <w:p w14:paraId="7EE2795F" w14:textId="77777777" w:rsidR="003E6F3B" w:rsidRDefault="003E6F3B" w:rsidP="003E6F3B">
      <w:pPr>
        <w:pStyle w:val="AnswerLineL50"/>
      </w:pPr>
      <w:r>
        <w:t>Type your answers here.</w:t>
      </w:r>
    </w:p>
    <w:p w14:paraId="45C0F0C8" w14:textId="77777777" w:rsidR="0040748F" w:rsidRDefault="0040748F" w:rsidP="003E6F3B">
      <w:pPr>
        <w:pStyle w:val="SubStepAlpha"/>
      </w:pPr>
      <w:r>
        <w:t>How could this attack be prevented or mitigated?</w:t>
      </w:r>
    </w:p>
    <w:p w14:paraId="1BBB7D40" w14:textId="77777777" w:rsidR="003E6F3B" w:rsidRDefault="003E6F3B" w:rsidP="003E6F3B">
      <w:pPr>
        <w:pStyle w:val="AnswerLineL50"/>
      </w:pPr>
      <w:r>
        <w:t>Type your answers here.</w:t>
      </w:r>
    </w:p>
    <w:p w14:paraId="12EC2B59" w14:textId="77777777" w:rsidR="0040748F" w:rsidRDefault="0040748F" w:rsidP="0040748F">
      <w:pPr>
        <w:pStyle w:val="Heading2"/>
      </w:pPr>
    </w:p>
    <w:p w14:paraId="0947C369" w14:textId="77777777" w:rsidR="0040748F" w:rsidRDefault="0040748F" w:rsidP="003E6F3B">
      <w:pPr>
        <w:pStyle w:val="SubStepAlpha"/>
      </w:pPr>
      <w:r>
        <w:t>Who is the attacker?</w:t>
      </w:r>
    </w:p>
    <w:p w14:paraId="17D44119" w14:textId="77777777" w:rsidR="003E6F3B" w:rsidRDefault="003E6F3B" w:rsidP="003E6F3B">
      <w:pPr>
        <w:pStyle w:val="AnswerLineL50"/>
      </w:pPr>
      <w:r>
        <w:t>Type your answers here.</w:t>
      </w:r>
    </w:p>
    <w:p w14:paraId="462EE84C" w14:textId="77777777" w:rsidR="0040748F" w:rsidRDefault="0040748F" w:rsidP="003E6F3B">
      <w:pPr>
        <w:pStyle w:val="SubStepAlpha"/>
      </w:pPr>
      <w:r>
        <w:t>What organization/group is the attacker associated with?</w:t>
      </w:r>
    </w:p>
    <w:p w14:paraId="06258E6F" w14:textId="77777777" w:rsidR="003E6F3B" w:rsidRDefault="003E6F3B" w:rsidP="003E6F3B">
      <w:pPr>
        <w:pStyle w:val="AnswerLineL50"/>
      </w:pPr>
      <w:r>
        <w:t>Type your answers here.</w:t>
      </w:r>
    </w:p>
    <w:p w14:paraId="3B753213" w14:textId="77777777" w:rsidR="0040748F" w:rsidRDefault="0040748F" w:rsidP="003E6F3B">
      <w:pPr>
        <w:pStyle w:val="SubStepAlpha"/>
      </w:pPr>
      <w:r>
        <w:t>What is the motive of the attacker?</w:t>
      </w:r>
    </w:p>
    <w:p w14:paraId="7CA67CAA" w14:textId="77777777" w:rsidR="003E6F3B" w:rsidRDefault="003E6F3B" w:rsidP="003E6F3B">
      <w:pPr>
        <w:pStyle w:val="AnswerLineL50"/>
      </w:pPr>
      <w:r>
        <w:t>Type your answers here.</w:t>
      </w:r>
    </w:p>
    <w:p w14:paraId="1C6481AB" w14:textId="77777777" w:rsidR="0040748F" w:rsidRDefault="0040748F" w:rsidP="003E6F3B">
      <w:pPr>
        <w:pStyle w:val="SubStepAlpha"/>
      </w:pPr>
      <w:r>
        <w:t>What method of attack was used?</w:t>
      </w:r>
    </w:p>
    <w:p w14:paraId="7884F5A2" w14:textId="77777777" w:rsidR="003E6F3B" w:rsidRDefault="003E6F3B" w:rsidP="003E6F3B">
      <w:pPr>
        <w:pStyle w:val="AnswerLineL50"/>
      </w:pPr>
      <w:r>
        <w:t>Type your answers here.</w:t>
      </w:r>
    </w:p>
    <w:p w14:paraId="0246D3E5" w14:textId="77777777" w:rsidR="0040748F" w:rsidRDefault="0040748F" w:rsidP="003E6F3B">
      <w:pPr>
        <w:pStyle w:val="SubStepAlpha"/>
      </w:pPr>
      <w:r>
        <w:t xml:space="preserve">What was the target and vulnerability used against the business? </w:t>
      </w:r>
    </w:p>
    <w:p w14:paraId="13FEB7B2" w14:textId="77777777" w:rsidR="003E6F3B" w:rsidRDefault="003E6F3B" w:rsidP="003E6F3B">
      <w:pPr>
        <w:pStyle w:val="AnswerLineL50"/>
      </w:pPr>
      <w:r>
        <w:t>Type your answers here.</w:t>
      </w:r>
    </w:p>
    <w:p w14:paraId="79D384CC" w14:textId="77777777" w:rsidR="0040748F" w:rsidRDefault="0040748F" w:rsidP="003E6F3B">
      <w:pPr>
        <w:pStyle w:val="SubStepAlpha"/>
      </w:pPr>
      <w:r>
        <w:lastRenderedPageBreak/>
        <w:t>How could this attack be prevented or mitigated?</w:t>
      </w:r>
    </w:p>
    <w:p w14:paraId="1B98D028" w14:textId="77777777" w:rsidR="003E6F3B" w:rsidRDefault="003E6F3B" w:rsidP="003E6F3B">
      <w:pPr>
        <w:pStyle w:val="AnswerLineL50"/>
      </w:pPr>
      <w:r>
        <w:t>Type your answers here.</w:t>
      </w:r>
    </w:p>
    <w:p w14:paraId="4F09EC9C" w14:textId="77777777" w:rsidR="0040748F" w:rsidRDefault="0040748F" w:rsidP="0040748F">
      <w:pPr>
        <w:pStyle w:val="Heading2"/>
      </w:pPr>
    </w:p>
    <w:p w14:paraId="4AC70126" w14:textId="77777777" w:rsidR="0040748F" w:rsidRDefault="0040748F" w:rsidP="003E6F3B">
      <w:pPr>
        <w:pStyle w:val="SubStepAlpha"/>
      </w:pPr>
      <w:r>
        <w:t>Who is the attacker?</w:t>
      </w:r>
    </w:p>
    <w:p w14:paraId="5891C6A1" w14:textId="77777777" w:rsidR="003E6F3B" w:rsidRDefault="003E6F3B" w:rsidP="003E6F3B">
      <w:pPr>
        <w:pStyle w:val="AnswerLineL50"/>
      </w:pPr>
      <w:r>
        <w:t>Type your answers here.</w:t>
      </w:r>
    </w:p>
    <w:p w14:paraId="2D597CFF" w14:textId="03E22AE8" w:rsidR="0040748F" w:rsidRDefault="0040748F" w:rsidP="003E6F3B">
      <w:pPr>
        <w:pStyle w:val="SubStepAlpha"/>
      </w:pPr>
      <w:r>
        <w:t>What organization/group is the attacker associated with?</w:t>
      </w:r>
    </w:p>
    <w:p w14:paraId="0BD96A9D" w14:textId="77777777" w:rsidR="003E6F3B" w:rsidRDefault="003E6F3B" w:rsidP="003E6F3B">
      <w:pPr>
        <w:pStyle w:val="AnswerLineL50"/>
      </w:pPr>
      <w:r>
        <w:t>Type your answers here.</w:t>
      </w:r>
    </w:p>
    <w:p w14:paraId="25801E71" w14:textId="77777777" w:rsidR="0040748F" w:rsidRDefault="0040748F" w:rsidP="003E6F3B">
      <w:pPr>
        <w:pStyle w:val="SubStepAlpha"/>
      </w:pPr>
      <w:r>
        <w:t>What is the motive of the attacker?</w:t>
      </w:r>
    </w:p>
    <w:p w14:paraId="43013E39" w14:textId="77777777" w:rsidR="003E6F3B" w:rsidRDefault="003E6F3B" w:rsidP="003E6F3B">
      <w:pPr>
        <w:pStyle w:val="AnswerLineL50"/>
      </w:pPr>
      <w:r>
        <w:t>Type your answers here.</w:t>
      </w:r>
    </w:p>
    <w:p w14:paraId="147F98C6" w14:textId="77777777" w:rsidR="0040748F" w:rsidRDefault="0040748F" w:rsidP="003E6F3B">
      <w:pPr>
        <w:pStyle w:val="SubStepAlpha"/>
      </w:pPr>
      <w:r>
        <w:t>What method of attack was used?</w:t>
      </w:r>
    </w:p>
    <w:p w14:paraId="00FCB4AA" w14:textId="77777777" w:rsidR="003E6F3B" w:rsidRDefault="003E6F3B" w:rsidP="003E6F3B">
      <w:pPr>
        <w:pStyle w:val="AnswerLineL50"/>
      </w:pPr>
      <w:r>
        <w:t>Type your answers here.</w:t>
      </w:r>
    </w:p>
    <w:p w14:paraId="3A25115F" w14:textId="77777777" w:rsidR="0040748F" w:rsidRDefault="0040748F" w:rsidP="003E6F3B">
      <w:pPr>
        <w:pStyle w:val="SubStepAlpha"/>
      </w:pPr>
      <w:r>
        <w:t xml:space="preserve">What was the target and vulnerability used against the business? </w:t>
      </w:r>
    </w:p>
    <w:p w14:paraId="245E97AA" w14:textId="77777777" w:rsidR="003E6F3B" w:rsidRDefault="003E6F3B" w:rsidP="003E6F3B">
      <w:pPr>
        <w:pStyle w:val="AnswerLineL50"/>
      </w:pPr>
      <w:r>
        <w:t>Type your answers here.</w:t>
      </w:r>
    </w:p>
    <w:p w14:paraId="72842B81" w14:textId="77777777" w:rsidR="0040748F" w:rsidRDefault="0040748F" w:rsidP="003E6F3B">
      <w:pPr>
        <w:pStyle w:val="SubStepAlpha"/>
      </w:pPr>
      <w:r>
        <w:t>How could this attack be prevented or mitigated?</w:t>
      </w:r>
    </w:p>
    <w:p w14:paraId="009A9CD0" w14:textId="08B93C66" w:rsidR="0040748F" w:rsidRDefault="003E6F3B" w:rsidP="003E6F3B">
      <w:pPr>
        <w:pStyle w:val="AnswerLineL50"/>
      </w:pPr>
      <w:r>
        <w:t>Type your answers here.</w:t>
      </w:r>
    </w:p>
    <w:p w14:paraId="65384851" w14:textId="1FF18669" w:rsidR="00C162C0" w:rsidRPr="003E6F3B" w:rsidRDefault="0040748F" w:rsidP="003E6F3B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 w:rsidRPr="003E6F3B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sectPr w:rsidR="00C162C0" w:rsidRPr="003E6F3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1FC94" w14:textId="77777777" w:rsidR="007640EC" w:rsidRDefault="007640EC" w:rsidP="00710659">
      <w:pPr>
        <w:spacing w:after="0" w:line="240" w:lineRule="auto"/>
      </w:pPr>
      <w:r>
        <w:separator/>
      </w:r>
    </w:p>
    <w:p w14:paraId="01F3B387" w14:textId="77777777" w:rsidR="007640EC" w:rsidRDefault="007640EC"/>
  </w:endnote>
  <w:endnote w:type="continuationSeparator" w:id="0">
    <w:p w14:paraId="5AE0F5DE" w14:textId="77777777" w:rsidR="007640EC" w:rsidRDefault="007640EC" w:rsidP="00710659">
      <w:pPr>
        <w:spacing w:after="0" w:line="240" w:lineRule="auto"/>
      </w:pPr>
      <w:r>
        <w:continuationSeparator/>
      </w:r>
    </w:p>
    <w:p w14:paraId="03452CFB" w14:textId="77777777" w:rsidR="007640EC" w:rsidRDefault="00764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2586" w14:textId="5F14816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03CC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5279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64DD" w14:textId="2E38897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03CC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5279B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3601" w14:textId="77777777" w:rsidR="007640EC" w:rsidRDefault="007640EC" w:rsidP="00710659">
      <w:pPr>
        <w:spacing w:after="0" w:line="240" w:lineRule="auto"/>
      </w:pPr>
      <w:r>
        <w:separator/>
      </w:r>
    </w:p>
    <w:p w14:paraId="59C4C431" w14:textId="77777777" w:rsidR="007640EC" w:rsidRDefault="007640EC"/>
  </w:footnote>
  <w:footnote w:type="continuationSeparator" w:id="0">
    <w:p w14:paraId="6C40DE44" w14:textId="77777777" w:rsidR="007640EC" w:rsidRDefault="007640EC" w:rsidP="00710659">
      <w:pPr>
        <w:spacing w:after="0" w:line="240" w:lineRule="auto"/>
      </w:pPr>
      <w:r>
        <w:continuationSeparator/>
      </w:r>
    </w:p>
    <w:p w14:paraId="0F9BC96C" w14:textId="77777777" w:rsidR="007640EC" w:rsidRDefault="007640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8FF2BBB91F74816AF766FEEB00527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EBD6EDA" w14:textId="77777777" w:rsidR="00926CB2" w:rsidRDefault="007A03CC" w:rsidP="008402F2">
        <w:pPr>
          <w:pStyle w:val="PageHead"/>
        </w:pPr>
        <w:r>
          <w:t>Lab - Visualizing the Black Hats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167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8903B38" wp14:editId="103C93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B7B1F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9B2D08"/>
    <w:multiLevelType w:val="multilevel"/>
    <w:tmpl w:val="75E8D08C"/>
    <w:lvl w:ilvl="0">
      <w:start w:val="1"/>
      <w:numFmt w:val="decimal"/>
      <w:suff w:val="space"/>
      <w:lvlText w:val="Part %1: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Scenario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1F7C1A6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cenario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9826798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  <w:lvlOverride w:ilvl="1">
      <w:lvl w:ilvl="1">
        <w:start w:val="1"/>
        <w:numFmt w:val="decimal"/>
        <w:pStyle w:val="Heading2"/>
        <w:suff w:val="space"/>
        <w:lvlText w:val="Scenario %2: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10"/>
  </w:num>
  <w:num w:numId="12">
    <w:abstractNumId w:val="4"/>
    <w:lvlOverride w:ilvl="1">
      <w:lvl w:ilvl="1">
        <w:start w:val="1"/>
        <w:numFmt w:val="decimal"/>
        <w:suff w:val="space"/>
        <w:lvlText w:val="Scenario %2:"/>
        <w:lvlJc w:val="left"/>
        <w:pPr>
          <w:ind w:left="936" w:hanging="936"/>
        </w:pPr>
        <w:rPr>
          <w:rFonts w:hint="default"/>
        </w:rPr>
      </w:lvl>
    </w:lvlOverride>
  </w:num>
  <w:num w:numId="13">
    <w:abstractNumId w:val="2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BE3"/>
    <w:rsid w:val="00060696"/>
    <w:rsid w:val="00062D89"/>
    <w:rsid w:val="00067A67"/>
    <w:rsid w:val="00070C16"/>
    <w:rsid w:val="00075EA9"/>
    <w:rsid w:val="00076086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5279B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F3B"/>
    <w:rsid w:val="003F18D1"/>
    <w:rsid w:val="003F20EC"/>
    <w:rsid w:val="003F4F0E"/>
    <w:rsid w:val="003F6096"/>
    <w:rsid w:val="003F6E06"/>
    <w:rsid w:val="00403C7A"/>
    <w:rsid w:val="004057A6"/>
    <w:rsid w:val="00406554"/>
    <w:rsid w:val="0040748F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264E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B8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0EC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03CC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1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290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6ABB"/>
  <w15:docId w15:val="{1C585702-9A21-4370-A1F5-77813139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0748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40748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0748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748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27B88"/>
    <w:pPr>
      <w:spacing w:after="120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E6F3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E6F3B"/>
    <w:pPr>
      <w:keepNext/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0748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40748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ListParagraph"/>
    <w:next w:val="BodyTextL25"/>
    <w:qFormat/>
    <w:rsid w:val="0040748F"/>
    <w:pPr>
      <w:keepNext/>
      <w:tabs>
        <w:tab w:val="num" w:pos="360"/>
      </w:tabs>
      <w:spacing w:before="240"/>
      <w:contextualSpacing w:val="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40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FF2BBB91F74816AF766FEEB0052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B9B8F-A666-441D-9965-4699681A1B36}"/>
      </w:docPartPr>
      <w:docPartBody>
        <w:p w:rsidR="00000000" w:rsidRDefault="00DB681E">
          <w:pPr>
            <w:pStyle w:val="48FF2BBB91F74816AF766FEEB00527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E"/>
    <w:rsid w:val="00D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FF2BBB91F74816AF766FEEB00527FC">
    <w:name w:val="48FF2BBB91F74816AF766FEEB0052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E528A-F46A-4A7F-8D38-281647DD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Visualizing the Black Hats</vt:lpstr>
    </vt:vector>
  </TitlesOfParts>
  <Company>Cisco Systems, Inc.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Visualizing the Black Hats</dc:title>
  <dc:creator>SP</dc:creator>
  <dc:description>2018</dc:description>
  <cp:lastModifiedBy>Suk-Yi Pennock -X (spennock - UNICON INC at Cisco)</cp:lastModifiedBy>
  <cp:revision>5</cp:revision>
  <cp:lastPrinted>2020-04-28T23:18:00Z</cp:lastPrinted>
  <dcterms:created xsi:type="dcterms:W3CDTF">2020-04-28T23:16:00Z</dcterms:created>
  <dcterms:modified xsi:type="dcterms:W3CDTF">2020-04-28T23:19:00Z</dcterms:modified>
</cp:coreProperties>
</file>